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4675F62D" w:rsidR="008D2376" w:rsidRPr="00972A86" w:rsidRDefault="004F6D08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>
        <w:rPr>
          <w:rStyle w:val="IntenseEmphasis"/>
          <w:color w:val="4E74A2" w:themeColor="accent6" w:themeShade="BF"/>
          <w:sz w:val="22"/>
          <w:szCs w:val="22"/>
        </w:rPr>
        <w:t>3</w:t>
      </w:r>
      <w:r w:rsidR="002B3BF7">
        <w:rPr>
          <w:rStyle w:val="IntenseEmphasis"/>
          <w:color w:val="4E74A2" w:themeColor="accent6" w:themeShade="BF"/>
          <w:sz w:val="22"/>
          <w:szCs w:val="22"/>
        </w:rPr>
        <w:t xml:space="preserve"> |</w:t>
      </w:r>
      <w:r>
        <w:rPr>
          <w:rStyle w:val="IntenseEmphasis"/>
          <w:color w:val="4E74A2" w:themeColor="accent6" w:themeShade="BF"/>
          <w:sz w:val="22"/>
          <w:szCs w:val="22"/>
        </w:rPr>
        <w:t>2</w:t>
      </w:r>
      <w:r w:rsidR="00972A86" w:rsidRPr="00972A86">
        <w:rPr>
          <w:color w:val="4E74A2" w:themeColor="accent6" w:themeShade="BF"/>
          <w:sz w:val="22"/>
          <w:szCs w:val="22"/>
        </w:rPr>
        <w:t xml:space="preserve"> |</w:t>
      </w:r>
      <w:r w:rsidR="00972A86" w:rsidRPr="00AB119B">
        <w:rPr>
          <w:rStyle w:val="IntenseEmphasis"/>
          <w:color w:val="4E74A2" w:themeColor="accent6" w:themeShade="BF"/>
        </w:rPr>
        <w:t>1</w:t>
      </w:r>
      <w:r w:rsidR="00F6622D">
        <w:rPr>
          <w:rStyle w:val="IntenseEmphasis"/>
          <w:color w:val="4E74A2" w:themeColor="accent6" w:themeShade="BF"/>
        </w:rPr>
        <w:t>8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964710">
        <w:trPr>
          <w:trHeight w:val="1854"/>
        </w:trPr>
        <w:tc>
          <w:tcPr>
            <w:tcW w:w="10790" w:type="dxa"/>
          </w:tcPr>
          <w:p w14:paraId="6B5C5AE0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Join from PC, Mac, Linux, iOS or Android: </w:t>
            </w:r>
            <w:hyperlink r:id="rId9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https://zoom.us/j/499136917</w:t>
              </w:r>
            </w:hyperlink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69503478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00D3C132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iPhone one-</w:t>
            </w:r>
            <w:proofErr w:type="gram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tap :</w:t>
            </w:r>
            <w:proofErr w:type="gram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US: +16699006833,,499136917# or +16465588656,,499136917# </w:t>
            </w:r>
          </w:p>
          <w:p w14:paraId="44F9C26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07EB34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Or Telephone: </w:t>
            </w:r>
            <w:proofErr w:type="gram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Dial(</w:t>
            </w:r>
            <w:proofErr w:type="gram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for higher quality, dial a number based on your current location)</w:t>
            </w:r>
            <w:r w:rsidRPr="00B6458E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</w:t>
            </w:r>
          </w:p>
          <w:p w14:paraId="3CA4997A" w14:textId="57B0C2F9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US: +1 669 900 6833 or +1 646 558 8656 </w:t>
            </w:r>
          </w:p>
          <w:p w14:paraId="3334A0ED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52954F99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Meeting ID: 499 136 917 </w:t>
            </w:r>
          </w:p>
          <w:p w14:paraId="4B45669F" w14:textId="77777777" w:rsid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4625724F" w14:textId="451B818A" w:rsidR="00B6458E" w:rsidRPr="00B6458E" w:rsidRDefault="00B6458E" w:rsidP="00B6458E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proofErr w:type="spellStart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nternational</w:t>
            </w:r>
            <w:proofErr w:type="spellEnd"/>
            <w:r w:rsidRPr="00B6458E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numbers available: </w:t>
            </w:r>
            <w:hyperlink r:id="rId10" w:tgtFrame="_blank" w:history="1">
              <w:r w:rsidRPr="00B6458E">
                <w:rPr>
                  <w:rStyle w:val="Hyperlink"/>
                  <w:rFonts w:ascii="Arial" w:eastAsia="Times New Roman" w:hAnsi="Arial" w:cs="Arial"/>
                  <w:sz w:val="15"/>
                  <w:szCs w:val="24"/>
                  <w:shd w:val="clear" w:color="auto" w:fill="FFF7D7"/>
                  <w:lang w:eastAsia="en-US"/>
                </w:rPr>
                <w:t>https://zoom.us/zoomconference?m=k4ajp1dq7ycPaCsNa5_9cnLoQsy9Ut2P</w:t>
              </w:r>
            </w:hyperlink>
          </w:p>
          <w:p w14:paraId="7378ECAD" w14:textId="34E4BCA2" w:rsidR="00972A86" w:rsidRPr="00964710" w:rsidRDefault="00972A86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15:appearance w15:val="hidden"/>
                </w:sdtPr>
                <w:sdtEndPr/>
                <w:sdtContent>
                  <w:sdt>
                    <w:sdtPr>
                      <w:id w:val="897332843"/>
                      <w15:appearance w15:val="hidden"/>
                    </w:sdtPr>
                    <w:sdtEndPr/>
                    <w:sdtContent>
                      <w:tc>
                        <w:tcPr>
                          <w:tcW w:w="6112" w:type="dxa"/>
                        </w:tcPr>
                        <w:p w14:paraId="5B9EBDF7" w14:textId="03C9649C" w:rsidR="008D2376" w:rsidRDefault="00364F13" w:rsidP="00364F13">
                          <w:pPr>
                            <w:spacing w:after="0"/>
                          </w:pPr>
                          <w:r>
                            <w:t>Spring 2018 planning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id w:val="416301333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7755CB64" w:rsidR="008D2376" w:rsidRDefault="00364F13" w:rsidP="00364F13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1F89DE84" w:rsidR="008D2376" w:rsidRDefault="00364F13" w:rsidP="002B3BF7">
                      <w:pPr>
                        <w:spacing w:after="0"/>
                      </w:pPr>
                      <w:r>
                        <w:t>1</w:t>
                      </w:r>
                      <w:r w:rsidR="002B3BF7">
                        <w:t>0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9C5524" w14:paraId="2675E649" w14:textId="77777777">
              <w:sdt>
                <w:sdtPr>
                  <w:id w:val="159259124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029B503D" w14:textId="73F17FB8" w:rsidR="009C5524" w:rsidRDefault="009C552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0156736"/>
                  <w15:appearance w15:val="hidden"/>
                </w:sdtPr>
                <w:sdtEndPr/>
                <w:sdtContent>
                  <w:sdt>
                    <w:sdtPr>
                      <w:id w:val="2139832565"/>
                      <w15:appearance w15:val="hidden"/>
                    </w:sdtPr>
                    <w:sdtEndPr/>
                    <w:sdtContent>
                      <w:tc>
                        <w:tcPr>
                          <w:tcW w:w="6112" w:type="dxa"/>
                        </w:tcPr>
                        <w:p w14:paraId="1B61D774" w14:textId="21FC2428" w:rsidR="009C5524" w:rsidRDefault="004F6D08" w:rsidP="002B3BF7">
                          <w:pPr>
                            <w:spacing w:after="0"/>
                          </w:pPr>
                          <w:r>
                            <w:t>Mark Salvatore use case</w:t>
                          </w:r>
                          <w:r w:rsidR="00364F13">
                            <w:t xml:space="preserve"> and Q&amp;A</w:t>
                          </w:r>
                        </w:p>
                      </w:tc>
                    </w:sdtContent>
                  </w:sdt>
                </w:sdtContent>
              </w:sdt>
              <w:sdt>
                <w:sdtPr>
                  <w:id w:val="-259376779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39345D4" w14:textId="6A87DAC0" w:rsidR="009C5524" w:rsidRDefault="004F6D08" w:rsidP="004F6D08">
                      <w:pPr>
                        <w:spacing w:after="0"/>
                      </w:pPr>
                      <w:r>
                        <w:t>Mark</w:t>
                      </w:r>
                    </w:p>
                  </w:tc>
                </w:sdtContent>
              </w:sdt>
              <w:sdt>
                <w:sdtPr>
                  <w:id w:val="21073003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3EA817A" w14:textId="7A36DA1E" w:rsidR="009C5524" w:rsidRDefault="004F6D08" w:rsidP="00D57725">
                      <w:pPr>
                        <w:spacing w:after="0"/>
                      </w:pPr>
                      <w:r>
                        <w:t>3</w:t>
                      </w:r>
                      <w:r w:rsidR="00F6622D">
                        <w:t>0</w:t>
                      </w:r>
                      <w:r w:rsidR="009C5524">
                        <w:t xml:space="preserve"> min</w:t>
                      </w: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</w:tbl>
    <w:p w14:paraId="1F42F3FC" w14:textId="19B7EAE3" w:rsidR="008D2376" w:rsidRDefault="003C1386">
      <w:pPr>
        <w:pStyle w:val="Heading2"/>
      </w:pPr>
      <w:r>
        <w:t>From last week</w:t>
      </w:r>
    </w:p>
    <w:p w14:paraId="1E9AB996" w14:textId="54E9DD6D" w:rsidR="002B3BF7" w:rsidRPr="002B3BF7" w:rsidRDefault="00364F13" w:rsidP="002B3BF7">
      <w:r>
        <w:t>Jake/Alex presented Use Cases and we discussed cyberinfrastructure</w:t>
      </w:r>
      <w:bookmarkStart w:id="0" w:name="_GoBack"/>
      <w:bookmarkEnd w:id="0"/>
    </w:p>
    <w:p w14:paraId="59F0D0D0" w14:textId="77777777" w:rsidR="003C1386" w:rsidRDefault="003C1386" w:rsidP="003C1386">
      <w:pPr>
        <w:pStyle w:val="Heading2"/>
      </w:pPr>
      <w:r>
        <w:t>Meeting Notes and Next Steps</w:t>
      </w:r>
    </w:p>
    <w:p w14:paraId="7B1E018E" w14:textId="2C5D9C57" w:rsidR="00E41655" w:rsidRDefault="00E41655"/>
    <w:sectPr w:rsidR="00E41655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C8985" w14:textId="77777777" w:rsidR="00C04D78" w:rsidRDefault="00C04D78">
      <w:r>
        <w:separator/>
      </w:r>
    </w:p>
  </w:endnote>
  <w:endnote w:type="continuationSeparator" w:id="0">
    <w:p w14:paraId="32FD9308" w14:textId="77777777" w:rsidR="00C04D78" w:rsidRDefault="00C0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CE8FB" w14:textId="77777777" w:rsidR="00C04D78" w:rsidRDefault="00C04D78">
      <w:r>
        <w:separator/>
      </w:r>
    </w:p>
  </w:footnote>
  <w:footnote w:type="continuationSeparator" w:id="0">
    <w:p w14:paraId="3B092D7A" w14:textId="77777777" w:rsidR="00C04D78" w:rsidRDefault="00C04D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0D747B"/>
    <w:rsid w:val="00196D21"/>
    <w:rsid w:val="001C6782"/>
    <w:rsid w:val="0024657E"/>
    <w:rsid w:val="00266335"/>
    <w:rsid w:val="002A3CC1"/>
    <w:rsid w:val="002B3BF7"/>
    <w:rsid w:val="002C62FE"/>
    <w:rsid w:val="00364F13"/>
    <w:rsid w:val="003C1092"/>
    <w:rsid w:val="003C1386"/>
    <w:rsid w:val="003C5D3F"/>
    <w:rsid w:val="00407FAB"/>
    <w:rsid w:val="004F6D08"/>
    <w:rsid w:val="005D2495"/>
    <w:rsid w:val="00631943"/>
    <w:rsid w:val="0064311D"/>
    <w:rsid w:val="006449B5"/>
    <w:rsid w:val="006E5A2F"/>
    <w:rsid w:val="006E7C8B"/>
    <w:rsid w:val="006F7D46"/>
    <w:rsid w:val="007A2772"/>
    <w:rsid w:val="0086760D"/>
    <w:rsid w:val="008A0C14"/>
    <w:rsid w:val="008C6283"/>
    <w:rsid w:val="008D2376"/>
    <w:rsid w:val="008E6769"/>
    <w:rsid w:val="00941B2E"/>
    <w:rsid w:val="0094316A"/>
    <w:rsid w:val="00964710"/>
    <w:rsid w:val="00966916"/>
    <w:rsid w:val="00972A86"/>
    <w:rsid w:val="009C1CF7"/>
    <w:rsid w:val="009C3697"/>
    <w:rsid w:val="009C5524"/>
    <w:rsid w:val="00A412EA"/>
    <w:rsid w:val="00A77BFC"/>
    <w:rsid w:val="00AB119B"/>
    <w:rsid w:val="00AF5342"/>
    <w:rsid w:val="00B0691A"/>
    <w:rsid w:val="00B6458E"/>
    <w:rsid w:val="00C04D78"/>
    <w:rsid w:val="00C139E1"/>
    <w:rsid w:val="00C52CA5"/>
    <w:rsid w:val="00CA3C03"/>
    <w:rsid w:val="00D12382"/>
    <w:rsid w:val="00D253B5"/>
    <w:rsid w:val="00D57725"/>
    <w:rsid w:val="00E33A8C"/>
    <w:rsid w:val="00E41655"/>
    <w:rsid w:val="00EB4EBF"/>
    <w:rsid w:val="00F116CA"/>
    <w:rsid w:val="00F37A93"/>
    <w:rsid w:val="00F5616F"/>
    <w:rsid w:val="00F6622D"/>
    <w:rsid w:val="00F66C2A"/>
    <w:rsid w:val="00F90269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6458E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google.com/url?q=https%3A%2F%2Fzoom.us%2Fj%2F499136917&amp;sa=D&amp;ust=1513963178716000&amp;usg=AFQjCNFUAAVoftYp04Fp0MIGXLOSzGNTew" TargetMode="External"/><Relationship Id="rId10" Type="http://schemas.openxmlformats.org/officeDocument/2006/relationships/hyperlink" Target="https://www.google.com/url?q=https%3A%2F%2Fzoom.us%2Fzoomconference%3Fm%3Dk4ajp1dq7ycPaCsNa5_9cnLoQsy9Ut2P&amp;sa=D&amp;ust=1513963178716000&amp;usg=AFQjCNF5xcULQNPFLR2wniPIjtQq-Z_cy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444B0"/>
    <w:rsid w:val="001D6CC9"/>
    <w:rsid w:val="002118BA"/>
    <w:rsid w:val="0028281A"/>
    <w:rsid w:val="00377C2C"/>
    <w:rsid w:val="00413318"/>
    <w:rsid w:val="00445987"/>
    <w:rsid w:val="006977B5"/>
    <w:rsid w:val="006E5BBE"/>
    <w:rsid w:val="007A334D"/>
    <w:rsid w:val="00826D37"/>
    <w:rsid w:val="0093711B"/>
    <w:rsid w:val="00BC2398"/>
    <w:rsid w:val="00C2158A"/>
    <w:rsid w:val="00CF6064"/>
    <w:rsid w:val="00D078FC"/>
    <w:rsid w:val="00E81702"/>
    <w:rsid w:val="00F017A1"/>
    <w:rsid w:val="00F94B4D"/>
    <w:rsid w:val="00FD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  <w:style w:type="paragraph" w:customStyle="1" w:styleId="6F11B186BE5BF64799C4DFA1244859B4">
    <w:name w:val="6F11B186BE5BF64799C4DFA1244859B4"/>
    <w:rsid w:val="00F017A1"/>
  </w:style>
  <w:style w:type="paragraph" w:customStyle="1" w:styleId="196DEDF7C5CC9949B9DEC7C25F34C5EC">
    <w:name w:val="196DEDF7C5CC9949B9DEC7C25F34C5EC"/>
    <w:rsid w:val="00826D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156</Words>
  <Characters>894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2018-03-01T00:04:00Z</dcterms:created>
  <dcterms:modified xsi:type="dcterms:W3CDTF">2018-03-01T00:07:00Z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