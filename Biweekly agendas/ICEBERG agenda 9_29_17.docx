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77777777" w:rsidR="008D2376" w:rsidRPr="00972A86" w:rsidRDefault="00972A86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 w:rsidRPr="00972A86">
        <w:rPr>
          <w:rStyle w:val="IntenseEmphasis"/>
          <w:color w:val="4E74A2" w:themeColor="accent6" w:themeShade="BF"/>
          <w:sz w:val="22"/>
          <w:szCs w:val="22"/>
        </w:rPr>
        <w:t>9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 w:rsidRPr="00972A86">
        <w:rPr>
          <w:rStyle w:val="IntenseEmphasis"/>
          <w:color w:val="4E74A2" w:themeColor="accent6" w:themeShade="BF"/>
          <w:sz w:val="22"/>
          <w:szCs w:val="22"/>
        </w:rPr>
        <w:t>2</w:t>
      </w:r>
      <w:r w:rsidRPr="00972A86">
        <w:rPr>
          <w:color w:val="4E74A2" w:themeColor="accent6" w:themeShade="BF"/>
          <w:sz w:val="22"/>
          <w:szCs w:val="22"/>
        </w:rPr>
        <w:t xml:space="preserve"> </w:t>
      </w:r>
      <w:r w:rsidRPr="00972A86">
        <w:rPr>
          <w:rStyle w:val="IntenseEmphasis"/>
          <w:color w:val="4E74A2" w:themeColor="accent6" w:themeShade="BF"/>
          <w:sz w:val="22"/>
          <w:szCs w:val="22"/>
        </w:rPr>
        <w:t>9</w:t>
      </w:r>
      <w:r w:rsidRPr="00972A86">
        <w:rPr>
          <w:color w:val="4E74A2" w:themeColor="accent6" w:themeShade="BF"/>
          <w:sz w:val="22"/>
          <w:szCs w:val="22"/>
        </w:rPr>
        <w:t xml:space="preserve"> |</w:t>
      </w:r>
      <w:r w:rsidRPr="00AB119B">
        <w:rPr>
          <w:rStyle w:val="IntenseEmphasis"/>
          <w:color w:val="4E74A2" w:themeColor="accent6" w:themeShade="BF"/>
        </w:rPr>
        <w:t>17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1A03BE">
        <w:tc>
          <w:tcPr>
            <w:tcW w:w="10790" w:type="dxa"/>
          </w:tcPr>
          <w:p w14:paraId="6CB379A8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972A86">
                <w:rPr>
                  <w:rFonts w:ascii="Arial" w:eastAsia="Times New Roman" w:hAnsi="Arial" w:cs="Arial"/>
                  <w:color w:val="1155CC"/>
                  <w:sz w:val="15"/>
                  <w:szCs w:val="24"/>
                  <w:u w:val="single"/>
                  <w:lang w:eastAsia="en-US"/>
                </w:rPr>
                <w:t>https://zoom.us/j/807513679</w:t>
              </w:r>
            </w:hyperlink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4F1EA3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2572FC0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25CFBF1B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US: +</w:t>
            </w:r>
            <w:proofErr w:type="gramStart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16699006833,,</w:t>
            </w:r>
            <w:proofErr w:type="gramEnd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807513679# or +16468769923,,807513679# </w:t>
            </w:r>
          </w:p>
          <w:p w14:paraId="2DE326EE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7E59542B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</w:t>
            </w:r>
            <w:r w:rsidRPr="00972A86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  <w:proofErr w:type="gramStart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972A86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US: +1 669 900 6833 or +1 646 876 9923 </w:t>
            </w:r>
          </w:p>
          <w:p w14:paraId="43FF0269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290C5BAD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72A86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807 513 679 International numbers available: </w:t>
            </w:r>
          </w:p>
          <w:p w14:paraId="5A25B40B" w14:textId="77777777" w:rsidR="00972A86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7378ECAD" w14:textId="77777777" w:rsidR="00972A86" w:rsidRDefault="00941B2E" w:rsidP="00972A86">
            <w:pPr>
              <w:spacing w:before="0" w:after="0"/>
              <w:ind w:left="0"/>
            </w:pPr>
            <w:hyperlink r:id="rId10" w:tgtFrame="_blank" w:history="1">
              <w:r w:rsidR="00972A86" w:rsidRPr="00972A86">
                <w:rPr>
                  <w:rFonts w:ascii="Arial" w:eastAsia="Times New Roman" w:hAnsi="Arial" w:cs="Arial"/>
                  <w:color w:val="1155CC"/>
                  <w:sz w:val="15"/>
                  <w:szCs w:val="24"/>
                  <w:u w:val="single"/>
                  <w:lang w:eastAsia="en-US"/>
                </w:rPr>
                <w:t>https://zoom.us/zoomconference?m=dqECagFAdQpOjU3ar749ytdmcizHsRV8</w:t>
              </w:r>
            </w:hyperlink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77777777" w:rsidR="008D2376" w:rsidRDefault="00972A86" w:rsidP="00972A86">
                      <w:pPr>
                        <w:spacing w:after="0"/>
                      </w:pPr>
                      <w:r>
                        <w:t xml:space="preserve">Basic workflow (Slack, </w:t>
                      </w:r>
                      <w:proofErr w:type="spellStart"/>
                      <w:r>
                        <w:t>git</w:t>
                      </w:r>
                      <w:proofErr w:type="spellEnd"/>
                      <w:r w:rsidR="00AB119B">
                        <w:t>, bi-weekly meetings)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77777777" w:rsidR="008D2376" w:rsidRDefault="00AB119B" w:rsidP="00AB119B">
                      <w:pPr>
                        <w:spacing w:after="0"/>
                      </w:pPr>
                      <w:r>
                        <w:t>Heather/</w:t>
                      </w:r>
                      <w:proofErr w:type="spellStart"/>
                      <w:r>
                        <w:t>Shantenu</w:t>
                      </w:r>
                      <w:proofErr w:type="spellEnd"/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77777777" w:rsidR="008D2376" w:rsidRDefault="00AB119B" w:rsidP="00AB119B">
                      <w:pPr>
                        <w:spacing w:after="0"/>
                      </w:pPr>
                      <w:r>
                        <w:t>15 min</w:t>
                      </w:r>
                    </w:p>
                  </w:tc>
                </w:sdtContent>
              </w:sdt>
            </w:tr>
            <w:tr w:rsidR="008D2376" w14:paraId="7DB5815A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685B3D" w14:textId="77777777" w:rsidR="008D2376" w:rsidRDefault="00196D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880EB48" w14:textId="77777777" w:rsidR="008D2376" w:rsidRDefault="00AB119B" w:rsidP="00AB119B">
                      <w:pPr>
                        <w:spacing w:after="0"/>
                      </w:pPr>
                      <w:r>
                        <w:t>First in person meeting (bi-lateral with SBU/Rutgers?)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4CF04DF" w14:textId="77777777" w:rsidR="008D2376" w:rsidRDefault="00AB119B" w:rsidP="00AB119B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179668635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FA9F13" w14:textId="77777777" w:rsidR="008D2376" w:rsidRDefault="00AB119B" w:rsidP="00AB119B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  <w:tr w:rsidR="008D2376" w14:paraId="1F2C509C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73057A7" w14:textId="333799F0" w:rsidR="008D2376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49F622E" w14:textId="77777777" w:rsidR="008D2376" w:rsidRDefault="00AB119B" w:rsidP="00AB119B">
                      <w:pPr>
                        <w:spacing w:after="0"/>
                      </w:pPr>
                      <w:r>
                        <w:t>Recruitment of students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EBE56652BE0A7442924177A1B5F1981D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186679D" w14:textId="77777777" w:rsidR="008D2376" w:rsidRDefault="00AB119B" w:rsidP="00AB119B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7278312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C41B0E7" w14:textId="77777777" w:rsidR="008D2376" w:rsidRDefault="00AB119B" w:rsidP="00AB119B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  <w:tr w:rsidR="0024657E" w14:paraId="36FB54FE" w14:textId="77777777" w:rsidTr="00631943">
              <w:trPr>
                <w:trHeight w:val="783"/>
              </w:trPr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1D229E" w14:textId="03D76874" w:rsidR="0024657E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32C5AA21" w14:textId="0E21CA34" w:rsidR="0024657E" w:rsidRDefault="0024657E" w:rsidP="00AB119B">
                      <w:pPr>
                        <w:spacing w:after="0"/>
                      </w:pPr>
                      <w:r>
                        <w:t>Other issues?</w:t>
                      </w:r>
                    </w:p>
                  </w:tc>
                </w:sdtContent>
              </w:sdt>
              <w:sdt>
                <w:sdtPr>
                  <w:id w:val="-58961594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641C81F4" w14:textId="3DDBA30B" w:rsidR="0024657E" w:rsidRDefault="0024657E" w:rsidP="00AB119B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733512956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6ED3BDF" w14:textId="1F1B601B" w:rsidR="0024657E" w:rsidRDefault="00407FAB" w:rsidP="00EB404C">
                      <w:pPr>
                        <w:spacing w:after="0"/>
                      </w:pPr>
                      <w:r>
                        <w:t>5</w:t>
                      </w:r>
                      <w:r w:rsidR="0024657E">
                        <w:t xml:space="preserve"> min</w:t>
                      </w:r>
                    </w:p>
                    <w:p w14:paraId="34B24B31" w14:textId="361ED27F" w:rsidR="0024657E" w:rsidRDefault="0024657E" w:rsidP="00AB119B">
                      <w:pPr>
                        <w:spacing w:after="0"/>
                      </w:pP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77777777" w:rsidR="008D2376" w:rsidRDefault="00AB119B">
      <w:pPr>
        <w:pStyle w:val="Heading2"/>
      </w:pPr>
      <w:r>
        <w:t>Meeting Notes and Next Steps</w:t>
      </w:r>
    </w:p>
    <w:p w14:paraId="78A1B98F" w14:textId="356DEC0C" w:rsidR="008C6283" w:rsidRDefault="008C6283">
      <w:r>
        <w:t>Q4, 2017 goals: Student and programmer recruitment, use case descriptions worked out, communications and meetings worked out</w:t>
      </w:r>
    </w:p>
    <w:p w14:paraId="6F58992F" w14:textId="77777777" w:rsidR="008C6283" w:rsidRDefault="008C6283" w:rsidP="008C6283">
      <w:pPr>
        <w:ind w:left="0"/>
      </w:pPr>
    </w:p>
    <w:p w14:paraId="7E117BD3" w14:textId="77777777" w:rsidR="008C6283" w:rsidRDefault="0024657E">
      <w:r>
        <w:t xml:space="preserve">Next steps: </w:t>
      </w:r>
    </w:p>
    <w:p w14:paraId="05F39674" w14:textId="23FCC866" w:rsidR="00CA3C03" w:rsidRDefault="008C6283" w:rsidP="008C6283">
      <w:proofErr w:type="spellStart"/>
      <w:r>
        <w:t>Shantenu</w:t>
      </w:r>
      <w:proofErr w:type="spellEnd"/>
      <w:r>
        <w:t xml:space="preserve">: </w:t>
      </w:r>
      <w:r w:rsidR="0024657E">
        <w:t>Develop draft of work plan (objectives/goals/time lines) by next meeting</w:t>
      </w:r>
    </w:p>
    <w:p w14:paraId="6CDF82D4" w14:textId="55AB030A" w:rsidR="00CA3C03" w:rsidRDefault="00CA3C03">
      <w:r>
        <w:t xml:space="preserve">Heather: Link </w:t>
      </w:r>
      <w:proofErr w:type="spellStart"/>
      <w:r>
        <w:t>github</w:t>
      </w:r>
      <w:proofErr w:type="spellEnd"/>
      <w:r>
        <w:t xml:space="preserve"> repo to Slack channel</w:t>
      </w:r>
    </w:p>
    <w:p w14:paraId="0D91D3CD" w14:textId="395846A2" w:rsidR="007A2772" w:rsidRDefault="008C6283">
      <w:r>
        <w:t>Vena/Mike/Mark</w:t>
      </w:r>
      <w:r w:rsidR="007A2772">
        <w:t xml:space="preserve">: </w:t>
      </w:r>
      <w:r>
        <w:t>Draft r</w:t>
      </w:r>
      <w:r w:rsidR="00F5616F">
        <w:t>ecruitment</w:t>
      </w:r>
      <w:r>
        <w:t xml:space="preserve"> add to be distributed (</w:t>
      </w:r>
      <w:proofErr w:type="spellStart"/>
      <w:r>
        <w:t>cryolist</w:t>
      </w:r>
      <w:proofErr w:type="spellEnd"/>
      <w:r>
        <w:t xml:space="preserve">, </w:t>
      </w:r>
      <w:r w:rsidR="00F5616F">
        <w:t>APECS</w:t>
      </w:r>
      <w:r>
        <w:t>, PGC, etc.)</w:t>
      </w:r>
    </w:p>
    <w:p w14:paraId="21282CAE" w14:textId="42D7DB5F" w:rsidR="00D253B5" w:rsidRDefault="00D253B5">
      <w:proofErr w:type="spellStart"/>
      <w:r>
        <w:t>Shantenu</w:t>
      </w:r>
      <w:proofErr w:type="spellEnd"/>
      <w:r>
        <w:t>: High level use case template</w:t>
      </w:r>
    </w:p>
    <w:p w14:paraId="65473AA5" w14:textId="77777777" w:rsidR="008C6283" w:rsidRDefault="008C6283"/>
    <w:sectPr w:rsidR="008C628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D77F6" w14:textId="77777777" w:rsidR="00941B2E" w:rsidRDefault="00941B2E">
      <w:r>
        <w:separator/>
      </w:r>
    </w:p>
  </w:endnote>
  <w:endnote w:type="continuationSeparator" w:id="0">
    <w:p w14:paraId="7F3F6A98" w14:textId="77777777" w:rsidR="00941B2E" w:rsidRDefault="0094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EE983" w14:textId="77777777" w:rsidR="00941B2E" w:rsidRDefault="00941B2E">
      <w:r>
        <w:separator/>
      </w:r>
    </w:p>
  </w:footnote>
  <w:footnote w:type="continuationSeparator" w:id="0">
    <w:p w14:paraId="0F71FE4E" w14:textId="77777777" w:rsidR="00941B2E" w:rsidRDefault="00941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196D21"/>
    <w:rsid w:val="0024657E"/>
    <w:rsid w:val="00407FAB"/>
    <w:rsid w:val="00631943"/>
    <w:rsid w:val="007A2772"/>
    <w:rsid w:val="008A0C14"/>
    <w:rsid w:val="008C6283"/>
    <w:rsid w:val="008D2376"/>
    <w:rsid w:val="00941B2E"/>
    <w:rsid w:val="00972A86"/>
    <w:rsid w:val="009C1CF7"/>
    <w:rsid w:val="00AB119B"/>
    <w:rsid w:val="00CA3C03"/>
    <w:rsid w:val="00D253B5"/>
    <w:rsid w:val="00F116CA"/>
    <w:rsid w:val="00F5616F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807513679&amp;sa=D&amp;ust=1506706897311000&amp;usg=AFQjCNGl0SISKzOdol0f0Ri7Ms3-IayOIQ" TargetMode="External"/><Relationship Id="rId10" Type="http://schemas.openxmlformats.org/officeDocument/2006/relationships/hyperlink" Target="https://www.google.com/url?q=https%3A%2F%2Fzoom.us%2Fzoomconference%3Fm%3DdqECagFAdQpOjU3ar749ytdmcizHsRV8&amp;sa=D&amp;ust=1506706897311000&amp;usg=AFQjCNFQDh3UjbHXF3nObtmi1BijhegF-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  <w:docPart>
      <w:docPartPr>
        <w:name w:val="D9DA59E48DCA6341B6344FCDFE85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762C-46FE-1D43-BF1D-C82BBFDDF61A}"/>
      </w:docPartPr>
      <w:docPartBody>
        <w:p w:rsidR="00D078FC" w:rsidRDefault="0093711B">
          <w:pPr>
            <w:pStyle w:val="D9DA59E48DCA6341B6344FCDFE859E5C"/>
          </w:pPr>
          <w:r>
            <w:t>[Topic]</w:t>
          </w:r>
        </w:p>
      </w:docPartBody>
    </w:docPart>
    <w:docPart>
      <w:docPartPr>
        <w:name w:val="EBE56652BE0A7442924177A1B5F1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5558F-7EDC-A74A-B083-1E915F11DAE0}"/>
      </w:docPartPr>
      <w:docPartBody>
        <w:p w:rsidR="00D078FC" w:rsidRDefault="0093711B">
          <w:pPr>
            <w:pStyle w:val="EBE56652BE0A7442924177A1B5F1981D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93711B"/>
    <w:rsid w:val="00D078FC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2017-10-13T01:12:00Z</dcterms:created>
  <dcterms:modified xsi:type="dcterms:W3CDTF">2017-10-13T01:12:00Z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