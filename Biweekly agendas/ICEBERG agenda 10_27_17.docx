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81209846"/>
        <w:placeholder>
          <w:docPart w:val="17252EC6309BD74EB6691CE7E48C011F"/>
        </w:placeholder>
        <w15:appearance w15:val="hidden"/>
      </w:sdtPr>
      <w:sdtEndPr/>
      <w:sdtContent>
        <w:p w14:paraId="4EAD576C" w14:textId="77777777" w:rsidR="008D2376" w:rsidRDefault="00972A86">
          <w:pPr>
            <w:pStyle w:val="Heading1"/>
          </w:pPr>
          <w:r>
            <w:t>ICEBERG</w:t>
          </w:r>
        </w:p>
      </w:sdtContent>
    </w:sdt>
    <w:p w14:paraId="6AFFA6EB" w14:textId="6856CF06" w:rsidR="008D2376" w:rsidRPr="00972A86" w:rsidRDefault="00964710">
      <w:pPr>
        <w:pBdr>
          <w:top w:val="single" w:sz="4" w:space="1" w:color="444D26" w:themeColor="text2"/>
        </w:pBdr>
        <w:spacing w:after="240"/>
        <w:jc w:val="right"/>
        <w:rPr>
          <w:color w:val="4E74A2" w:themeColor="accent6" w:themeShade="BF"/>
          <w:sz w:val="22"/>
          <w:szCs w:val="22"/>
        </w:rPr>
      </w:pPr>
      <w:r>
        <w:rPr>
          <w:rStyle w:val="IntenseEmphasis"/>
          <w:color w:val="4E74A2" w:themeColor="accent6" w:themeShade="BF"/>
          <w:sz w:val="22"/>
          <w:szCs w:val="22"/>
        </w:rPr>
        <w:t>10</w:t>
      </w:r>
      <w:r w:rsidR="00196D21" w:rsidRPr="00972A86">
        <w:rPr>
          <w:rStyle w:val="IntenseEmphasis"/>
          <w:color w:val="4E74A2" w:themeColor="accent6" w:themeShade="BF"/>
          <w:sz w:val="22"/>
          <w:szCs w:val="22"/>
        </w:rPr>
        <w:t xml:space="preserve"> | </w:t>
      </w:r>
      <w:r w:rsidR="000D747B">
        <w:rPr>
          <w:rStyle w:val="IntenseEmphasis"/>
          <w:color w:val="4E74A2" w:themeColor="accent6" w:themeShade="BF"/>
          <w:sz w:val="22"/>
          <w:szCs w:val="22"/>
        </w:rPr>
        <w:t>27</w:t>
      </w:r>
      <w:r w:rsidR="00972A86" w:rsidRPr="00972A86">
        <w:rPr>
          <w:color w:val="4E74A2" w:themeColor="accent6" w:themeShade="BF"/>
          <w:sz w:val="22"/>
          <w:szCs w:val="22"/>
        </w:rPr>
        <w:t xml:space="preserve"> |</w:t>
      </w:r>
      <w:r w:rsidR="00972A86" w:rsidRPr="00AB119B">
        <w:rPr>
          <w:rStyle w:val="IntenseEmphasis"/>
          <w:color w:val="4E74A2" w:themeColor="accent6" w:themeShade="BF"/>
        </w:rPr>
        <w:t>17</w:t>
      </w:r>
    </w:p>
    <w:tbl>
      <w:tblPr>
        <w:tblW w:w="5000" w:type="pct"/>
        <w:tblBorders>
          <w:left w:val="single" w:sz="8" w:space="0" w:color="A5B592" w:themeColor="accen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10790"/>
      </w:tblGrid>
      <w:tr w:rsidR="00972A86" w14:paraId="011C8B28" w14:textId="77777777" w:rsidTr="00964710">
        <w:trPr>
          <w:trHeight w:val="1854"/>
        </w:trPr>
        <w:tc>
          <w:tcPr>
            <w:tcW w:w="10790" w:type="dxa"/>
          </w:tcPr>
          <w:p w14:paraId="479094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Join from PC, Mac, Linux, iOS or Android: https://zoom.us/j/807513679</w:t>
            </w:r>
          </w:p>
          <w:p w14:paraId="109E4E9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</w:p>
          <w:p w14:paraId="2438D683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iPhone one-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tap :</w:t>
            </w:r>
            <w:proofErr w:type="gramEnd"/>
          </w:p>
          <w:p w14:paraId="338A1E28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US: +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16699006833,,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807513679#  or +16468769923,,807513679# </w:t>
            </w:r>
          </w:p>
          <w:p w14:paraId="54B3B1B5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Or Telephone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0CB54A0B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Dial(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for higher quality, dial a number based on your current location)</w:t>
            </w:r>
            <w:r w:rsidRPr="00964710">
              <w:rPr>
                <w:rFonts w:ascii="MS Mincho" w:eastAsia="MS Mincho" w:hAnsi="MS Mincho" w:cs="MS Mincho"/>
                <w:color w:val="000000"/>
                <w:sz w:val="15"/>
                <w:szCs w:val="24"/>
                <w:shd w:val="clear" w:color="auto" w:fill="FFF7D7"/>
                <w:lang w:eastAsia="en-US"/>
              </w:rPr>
              <w:t>：</w:t>
            </w:r>
          </w:p>
          <w:p w14:paraId="21E640F2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    US: +1 669 900 </w:t>
            </w:r>
            <w:proofErr w:type="gramStart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>6833  or</w:t>
            </w:r>
            <w:proofErr w:type="gramEnd"/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+1 646 876 9923 </w:t>
            </w:r>
          </w:p>
          <w:p w14:paraId="19563931" w14:textId="77777777" w:rsidR="00964710" w:rsidRPr="00964710" w:rsidRDefault="00964710" w:rsidP="00964710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Meeting ID: 807 513 679</w:t>
            </w:r>
          </w:p>
          <w:p w14:paraId="7378ECAD" w14:textId="56B5F56B" w:rsidR="00972A86" w:rsidRPr="00964710" w:rsidRDefault="00964710" w:rsidP="00972A86">
            <w:pPr>
              <w:spacing w:before="0" w:after="0"/>
              <w:ind w:left="0"/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</w:pPr>
            <w:r w:rsidRPr="00964710">
              <w:rPr>
                <w:rFonts w:ascii="Arial" w:eastAsia="Times New Roman" w:hAnsi="Arial" w:cs="Arial"/>
                <w:color w:val="000000"/>
                <w:sz w:val="15"/>
                <w:szCs w:val="24"/>
                <w:shd w:val="clear" w:color="auto" w:fill="FFF7D7"/>
                <w:lang w:eastAsia="en-US"/>
              </w:rPr>
              <w:t xml:space="preserve">    International numbers available: https://zoom.us/zoomconference?m=dqECagFAdQpOjU3ar749ytdmcizHsRV8</w:t>
            </w:r>
          </w:p>
        </w:tc>
      </w:tr>
    </w:tbl>
    <w:p w14:paraId="3F133CFF" w14:textId="77777777" w:rsidR="008D2376" w:rsidRDefault="00196D21">
      <w:pPr>
        <w:pStyle w:val="Heading2"/>
      </w:pPr>
      <w:r>
        <w:t>Agenda Items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genda table"/>
      </w:tblPr>
      <w:tblGrid>
        <w:gridCol w:w="10800"/>
      </w:tblGrid>
      <w:tr w:rsidR="008D2376" w14:paraId="5DA7419C" w14:textId="77777777">
        <w:trPr>
          <w:tblHeader/>
        </w:trPr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title"/>
            </w:tblPr>
            <w:tblGrid>
              <w:gridCol w:w="6660"/>
              <w:gridCol w:w="2340"/>
              <w:gridCol w:w="1800"/>
            </w:tblGrid>
            <w:tr w:rsidR="008D2376" w14:paraId="359303A4" w14:textId="77777777">
              <w:tc>
                <w:tcPr>
                  <w:tcW w:w="6660" w:type="dxa"/>
                </w:tcPr>
                <w:p w14:paraId="6017D6B5" w14:textId="77777777" w:rsidR="008D2376" w:rsidRDefault="00196D21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40" w:type="dxa"/>
                </w:tcPr>
                <w:p w14:paraId="0D94BB6B" w14:textId="77777777" w:rsidR="008D2376" w:rsidRDefault="00196D21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800" w:type="dxa"/>
                </w:tcPr>
                <w:p w14:paraId="1DE6AD4C" w14:textId="77777777" w:rsidR="008D2376" w:rsidRDefault="00196D21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14:paraId="63FF8BE8" w14:textId="77777777" w:rsidR="008D2376" w:rsidRDefault="008D2376">
            <w:pPr>
              <w:pStyle w:val="Heading3"/>
              <w:spacing w:after="0"/>
            </w:pPr>
          </w:p>
        </w:tc>
      </w:tr>
      <w:tr w:rsidR="008D2376" w14:paraId="6E466FFB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Agenda items"/>
            </w:tblPr>
            <w:tblGrid>
              <w:gridCol w:w="541"/>
              <w:gridCol w:w="6112"/>
              <w:gridCol w:w="2347"/>
              <w:gridCol w:w="1800"/>
            </w:tblGrid>
            <w:tr w:rsidR="008D2376" w14:paraId="2F0FF64B" w14:textId="77777777">
              <w:sdt>
                <w:sdtPr>
                  <w:id w:val="-541747410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748CE0F3" w14:textId="77777777" w:rsidR="008D2376" w:rsidRDefault="00972A86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2061053076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B9EBDF7" w14:textId="45FE3376" w:rsidR="008D2376" w:rsidRDefault="009C5524" w:rsidP="009C5524">
                      <w:pPr>
                        <w:spacing w:after="0"/>
                      </w:pPr>
                      <w:r>
                        <w:t xml:space="preserve">Confirm everyone on </w:t>
                      </w:r>
                      <w:proofErr w:type="spellStart"/>
                      <w:r>
                        <w:t>git</w:t>
                      </w:r>
                      <w:proofErr w:type="spellEnd"/>
                      <w:r>
                        <w:t>/Slack</w:t>
                      </w:r>
                    </w:p>
                  </w:tc>
                </w:sdtContent>
              </w:sdt>
              <w:sdt>
                <w:sdtPr>
                  <w:id w:val="416301333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73EA97F3" w14:textId="7D8D581C" w:rsidR="008D2376" w:rsidRDefault="00AB119B" w:rsidP="00964710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478045287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09D442B6" w14:textId="6D7ABEEB" w:rsidR="008D2376" w:rsidRDefault="009C5524" w:rsidP="00AB119B">
                      <w:pPr>
                        <w:spacing w:after="0"/>
                      </w:pPr>
                      <w:r>
                        <w:t>2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9C5524" w14:paraId="2675E649" w14:textId="77777777">
              <w:sdt>
                <w:sdtPr>
                  <w:id w:val="1592591249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Content>
                  <w:tc>
                    <w:tcPr>
                      <w:tcW w:w="541" w:type="dxa"/>
                    </w:tcPr>
                    <w:p w14:paraId="029B503D" w14:textId="73F17FB8" w:rsidR="009C5524" w:rsidRDefault="009C5524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0156736"/>
                  <w:placeholder>
                    <w:docPart w:val="6F11B186BE5BF64799C4DFA1244859B4"/>
                  </w:placeholder>
                  <w15:appearance w15:val="hidden"/>
                </w:sdtPr>
                <w:sdtContent>
                  <w:tc>
                    <w:tcPr>
                      <w:tcW w:w="6112" w:type="dxa"/>
                    </w:tcPr>
                    <w:p w14:paraId="1B61D774" w14:textId="3EE00CB4" w:rsidR="009C5524" w:rsidRDefault="009C5524" w:rsidP="009C5524">
                      <w:pPr>
                        <w:spacing w:after="0"/>
                      </w:pPr>
                      <w:proofErr w:type="spellStart"/>
                      <w:r>
                        <w:t>Cryolist</w:t>
                      </w:r>
                      <w:proofErr w:type="spellEnd"/>
                      <w:r>
                        <w:t xml:space="preserve"> (others) for student ad?</w:t>
                      </w:r>
                    </w:p>
                  </w:tc>
                </w:sdtContent>
              </w:sdt>
              <w:sdt>
                <w:sdtPr>
                  <w:id w:val="-259376779"/>
                  <w15:appearance w15:val="hidden"/>
                </w:sdtPr>
                <w:sdtContent>
                  <w:tc>
                    <w:tcPr>
                      <w:tcW w:w="2347" w:type="dxa"/>
                    </w:tcPr>
                    <w:p w14:paraId="139345D4" w14:textId="3B4A4585" w:rsidR="009C5524" w:rsidRDefault="009C5524" w:rsidP="00964710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2107300373"/>
                  <w15:appearance w15:val="hidden"/>
                </w:sdtPr>
                <w:sdtContent>
                  <w:tc>
                    <w:tcPr>
                      <w:tcW w:w="1800" w:type="dxa"/>
                    </w:tcPr>
                    <w:p w14:paraId="13EA817A" w14:textId="2B59CF6B" w:rsidR="009C5524" w:rsidRDefault="009C5524" w:rsidP="00AB119B">
                      <w:pPr>
                        <w:spacing w:after="0"/>
                      </w:pPr>
                      <w:r>
                        <w:t>2 min</w:t>
                      </w:r>
                    </w:p>
                  </w:tc>
                </w:sdtContent>
              </w:sdt>
            </w:tr>
            <w:tr w:rsidR="008D2376" w14:paraId="7DB5815A" w14:textId="77777777">
              <w:sdt>
                <w:sdtPr>
                  <w:id w:val="478805058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12685B3D" w14:textId="77777777" w:rsidR="008D2376" w:rsidRDefault="00196D21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27545167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4880EB48" w14:textId="6F6A0D59" w:rsidR="008D2376" w:rsidRDefault="009C5524" w:rsidP="009C5524">
                      <w:pPr>
                        <w:spacing w:after="0"/>
                      </w:pPr>
                      <w:r>
                        <w:t>Go through seal use case</w:t>
                      </w:r>
                    </w:p>
                  </w:tc>
                </w:sdtContent>
              </w:sdt>
              <w:sdt>
                <w:sdtPr>
                  <w:id w:val="-1036039328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14CF04DF" w14:textId="12713E87" w:rsidR="008D2376" w:rsidRDefault="00964710" w:rsidP="00AB119B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179668635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64FA9F13" w14:textId="3E384619" w:rsidR="008D2376" w:rsidRDefault="009C5524" w:rsidP="00AB119B">
                      <w:pPr>
                        <w:spacing w:after="0"/>
                      </w:pPr>
                      <w:r>
                        <w:t>2</w:t>
                      </w:r>
                      <w:r w:rsidR="00964710">
                        <w:t>5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  <w:tr w:rsidR="008D2376" w14:paraId="1F2C509C" w14:textId="77777777">
              <w:sdt>
                <w:sdtPr>
                  <w:id w:val="-474600816"/>
                  <w15:appearance w15:val="hidden"/>
                  <w14:checkbox>
                    <w14:checked w14:val="0"/>
                    <w14:checkedState w14:val="00FC" w14:font="Wingdings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541" w:type="dxa"/>
                    </w:tcPr>
                    <w:p w14:paraId="373057A7" w14:textId="333799F0" w:rsidR="008D2376" w:rsidRDefault="0024657E">
                      <w:pPr>
                        <w:spacing w:after="0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352954585"/>
                  <w:placeholder>
                    <w:docPart w:val="D9DA59E48DCA6341B6344FCDFE859E5C"/>
                  </w:placeholder>
                  <w15:appearance w15:val="hidden"/>
                </w:sdtPr>
                <w:sdtEndPr/>
                <w:sdtContent>
                  <w:tc>
                    <w:tcPr>
                      <w:tcW w:w="6112" w:type="dxa"/>
                    </w:tcPr>
                    <w:p w14:paraId="549F622E" w14:textId="6197C930" w:rsidR="008D2376" w:rsidRDefault="009C5524" w:rsidP="009C5524">
                      <w:pPr>
                        <w:spacing w:after="0"/>
                      </w:pPr>
                      <w:r>
                        <w:t>Alignment and resampling building block</w:t>
                      </w:r>
                    </w:p>
                  </w:tc>
                </w:sdtContent>
              </w:sdt>
              <w:sdt>
                <w:sdtPr>
                  <w:id w:val="1686715925"/>
                  <w15:appearance w15:val="hidden"/>
                </w:sdtPr>
                <w:sdtEndPr/>
                <w:sdtContent>
                  <w:tc>
                    <w:tcPr>
                      <w:tcW w:w="2347" w:type="dxa"/>
                    </w:tcPr>
                    <w:p w14:paraId="0186679D" w14:textId="6BE2FF73" w:rsidR="008D2376" w:rsidRDefault="009C5524" w:rsidP="009C5524">
                      <w:pPr>
                        <w:spacing w:after="0"/>
                      </w:pPr>
                      <w:r>
                        <w:t>Heather</w:t>
                      </w:r>
                    </w:p>
                  </w:tc>
                </w:sdtContent>
              </w:sdt>
              <w:sdt>
                <w:sdtPr>
                  <w:id w:val="-727831273"/>
                  <w15:appearance w15:val="hidden"/>
                </w:sdtPr>
                <w:sdtEndPr/>
                <w:sdtContent>
                  <w:tc>
                    <w:tcPr>
                      <w:tcW w:w="1800" w:type="dxa"/>
                    </w:tcPr>
                    <w:p w14:paraId="1C41B0E7" w14:textId="34C63847" w:rsidR="008D2376" w:rsidRDefault="009C5524" w:rsidP="00AB119B">
                      <w:pPr>
                        <w:spacing w:after="0"/>
                      </w:pPr>
                      <w:r>
                        <w:t>10</w:t>
                      </w:r>
                      <w:r w:rsidR="00AB119B">
                        <w:t xml:space="preserve"> min</w:t>
                      </w:r>
                    </w:p>
                  </w:tc>
                </w:sdtContent>
              </w:sdt>
            </w:tr>
          </w:tbl>
          <w:p w14:paraId="62F864F8" w14:textId="77777777" w:rsidR="008D2376" w:rsidRDefault="008D2376">
            <w:pPr>
              <w:spacing w:after="0"/>
            </w:pPr>
          </w:p>
        </w:tc>
      </w:tr>
    </w:tbl>
    <w:p w14:paraId="1F42F3FC" w14:textId="19B7EAE3" w:rsidR="008D2376" w:rsidRDefault="003C1386">
      <w:pPr>
        <w:pStyle w:val="Heading2"/>
      </w:pPr>
      <w:r>
        <w:t>From last week</w:t>
      </w:r>
    </w:p>
    <w:p w14:paraId="78A1B98F" w14:textId="212A936D" w:rsidR="008C6283" w:rsidRDefault="009C5524">
      <w:r>
        <w:t>Recruitment ad completed and distributed</w:t>
      </w:r>
    </w:p>
    <w:p w14:paraId="345431DA" w14:textId="45C836D9" w:rsidR="009C5524" w:rsidRDefault="009C5524">
      <w:proofErr w:type="spellStart"/>
      <w:r>
        <w:t>Git</w:t>
      </w:r>
      <w:proofErr w:type="spellEnd"/>
      <w:r>
        <w:t xml:space="preserve"> and Slack integrated, everyone up and running with </w:t>
      </w:r>
      <w:proofErr w:type="spellStart"/>
      <w:r>
        <w:t>git+slack</w:t>
      </w:r>
      <w:proofErr w:type="spellEnd"/>
    </w:p>
    <w:p w14:paraId="6F58992F" w14:textId="76AE723B" w:rsidR="008C6283" w:rsidRDefault="00C52CA5" w:rsidP="008C6283">
      <w:pPr>
        <w:ind w:left="0"/>
      </w:pPr>
      <w:r>
        <w:t>Seal use case has been draft, some iteration on this with Shantenu</w:t>
      </w:r>
      <w:bookmarkStart w:id="0" w:name="_GoBack"/>
      <w:bookmarkEnd w:id="0"/>
    </w:p>
    <w:p w14:paraId="65473AA5" w14:textId="77777777" w:rsidR="008C6283" w:rsidRDefault="008C6283"/>
    <w:p w14:paraId="59F0D0D0" w14:textId="77777777" w:rsidR="003C1386" w:rsidRDefault="003C1386" w:rsidP="003C1386">
      <w:pPr>
        <w:pStyle w:val="Heading2"/>
      </w:pPr>
      <w:r>
        <w:t>Meeting Notes and Next Steps</w:t>
      </w:r>
    </w:p>
    <w:p w14:paraId="71074D6E" w14:textId="77777777" w:rsidR="003C1386" w:rsidRDefault="003C1386"/>
    <w:sectPr w:rsidR="003C1386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5035F" w14:textId="77777777" w:rsidR="006449B5" w:rsidRDefault="006449B5">
      <w:r>
        <w:separator/>
      </w:r>
    </w:p>
  </w:endnote>
  <w:endnote w:type="continuationSeparator" w:id="0">
    <w:p w14:paraId="72612B31" w14:textId="77777777" w:rsidR="006449B5" w:rsidRDefault="0064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F5D61" w14:textId="77777777" w:rsidR="008D2376" w:rsidRDefault="00196D2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6471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F7E19" w14:textId="77777777" w:rsidR="006449B5" w:rsidRDefault="006449B5">
      <w:r>
        <w:separator/>
      </w:r>
    </w:p>
  </w:footnote>
  <w:footnote w:type="continuationSeparator" w:id="0">
    <w:p w14:paraId="6BE1CFD4" w14:textId="77777777" w:rsidR="006449B5" w:rsidRDefault="00644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86"/>
    <w:rsid w:val="000D747B"/>
    <w:rsid w:val="00196D21"/>
    <w:rsid w:val="0024657E"/>
    <w:rsid w:val="003C1386"/>
    <w:rsid w:val="00407FAB"/>
    <w:rsid w:val="00631943"/>
    <w:rsid w:val="006449B5"/>
    <w:rsid w:val="007A2772"/>
    <w:rsid w:val="008A0C14"/>
    <w:rsid w:val="008C6283"/>
    <w:rsid w:val="008D2376"/>
    <w:rsid w:val="00941B2E"/>
    <w:rsid w:val="00964710"/>
    <w:rsid w:val="00972A86"/>
    <w:rsid w:val="009C1CF7"/>
    <w:rsid w:val="009C5524"/>
    <w:rsid w:val="00AB119B"/>
    <w:rsid w:val="00AF5342"/>
    <w:rsid w:val="00C52CA5"/>
    <w:rsid w:val="00CA3C03"/>
    <w:rsid w:val="00D12382"/>
    <w:rsid w:val="00D253B5"/>
    <w:rsid w:val="00F116CA"/>
    <w:rsid w:val="00F5616F"/>
    <w:rsid w:val="00F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FEBD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 w:themeColor="accent3"/>
        <w:bottom w:val="single" w:sz="12" w:space="1" w:color="E7BC29" w:themeColor="accent3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rPr>
      <w:color w:val="F3A447" w:themeColor="accent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jlynch/Library/Containers/com.microsoft.Word/Data/Library/Caches/1033/TM03463072/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252EC6309BD74EB6691CE7E48C0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80CED-3471-D744-9A96-2B82E645EE2C}"/>
      </w:docPartPr>
      <w:docPartBody>
        <w:p w:rsidR="00D078FC" w:rsidRDefault="0093711B">
          <w:pPr>
            <w:pStyle w:val="17252EC6309BD74EB6691CE7E48C011F"/>
          </w:pPr>
          <w:r>
            <w:t>Team Meeting</w:t>
          </w:r>
        </w:p>
      </w:docPartBody>
    </w:docPart>
    <w:docPart>
      <w:docPartPr>
        <w:name w:val="D9DA59E48DCA6341B6344FCDFE859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762C-46FE-1D43-BF1D-C82BBFDDF61A}"/>
      </w:docPartPr>
      <w:docPartBody>
        <w:p w:rsidR="00D078FC" w:rsidRDefault="0093711B">
          <w:pPr>
            <w:pStyle w:val="D9DA59E48DCA6341B6344FCDFE859E5C"/>
          </w:pPr>
          <w: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C9"/>
    <w:rsid w:val="00026EAF"/>
    <w:rsid w:val="001D6CC9"/>
    <w:rsid w:val="002118BA"/>
    <w:rsid w:val="0028281A"/>
    <w:rsid w:val="0093711B"/>
    <w:rsid w:val="00C2158A"/>
    <w:rsid w:val="00D078FC"/>
    <w:rsid w:val="00E81702"/>
    <w:rsid w:val="00F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7252EC6309BD74EB6691CE7E48C011F">
    <w:name w:val="17252EC6309BD74EB6691CE7E48C011F"/>
  </w:style>
  <w:style w:type="paragraph" w:customStyle="1" w:styleId="C7A64B48EF61FD4BA534E829B65A20FE">
    <w:name w:val="C7A64B48EF61FD4BA534E829B65A20FE"/>
  </w:style>
  <w:style w:type="paragraph" w:customStyle="1" w:styleId="DEE56273BE9FFA4F9A175C90B8B920BC">
    <w:name w:val="DEE56273BE9FFA4F9A175C90B8B920BC"/>
  </w:style>
  <w:style w:type="paragraph" w:customStyle="1" w:styleId="2719528B0EF5B541A6D89208C16213CF">
    <w:name w:val="2719528B0EF5B541A6D89208C16213CF"/>
  </w:style>
  <w:style w:type="paragraph" w:customStyle="1" w:styleId="03C7E56A7EE64148B95E0316B518814A">
    <w:name w:val="03C7E56A7EE64148B95E0316B518814A"/>
  </w:style>
  <w:style w:type="paragraph" w:customStyle="1" w:styleId="562342050E48C54E8C803CCEF80AC759">
    <w:name w:val="562342050E48C54E8C803CCEF80AC759"/>
  </w:style>
  <w:style w:type="paragraph" w:customStyle="1" w:styleId="CAAC27EBDA237441BB6981D450177E8C">
    <w:name w:val="CAAC27EBDA237441BB6981D450177E8C"/>
  </w:style>
  <w:style w:type="paragraph" w:customStyle="1" w:styleId="7AEACF1616D3C845854678F0907613F9">
    <w:name w:val="7AEACF1616D3C845854678F0907613F9"/>
  </w:style>
  <w:style w:type="paragraph" w:customStyle="1" w:styleId="3AFF28E7F988D54D97F0FE2F857419ED">
    <w:name w:val="3AFF28E7F988D54D97F0FE2F857419ED"/>
  </w:style>
  <w:style w:type="paragraph" w:customStyle="1" w:styleId="EF2542E9C5F6C044BECD80DCE470EAA2">
    <w:name w:val="EF2542E9C5F6C044BECD80DCE470EAA2"/>
  </w:style>
  <w:style w:type="paragraph" w:customStyle="1" w:styleId="343C4ADFA17098419A36512233B6CEB4">
    <w:name w:val="343C4ADFA17098419A36512233B6CEB4"/>
  </w:style>
  <w:style w:type="paragraph" w:customStyle="1" w:styleId="D9DA59E48DCA6341B6344FCDFE859E5C">
    <w:name w:val="D9DA59E48DCA6341B6344FCDFE859E5C"/>
  </w:style>
  <w:style w:type="paragraph" w:customStyle="1" w:styleId="EBE56652BE0A7442924177A1B5F1981D">
    <w:name w:val="EBE56652BE0A7442924177A1B5F1981D"/>
  </w:style>
  <w:style w:type="paragraph" w:customStyle="1" w:styleId="58044E129FC33B45B9F5EA634672D7A4">
    <w:name w:val="58044E129FC33B45B9F5EA634672D7A4"/>
  </w:style>
  <w:style w:type="paragraph" w:customStyle="1" w:styleId="2BEBA8A4838B634FADEA09F5CDBBB8FE">
    <w:name w:val="2BEBA8A4838B634FADEA09F5CDBBB8FE"/>
  </w:style>
  <w:style w:type="paragraph" w:customStyle="1" w:styleId="9EC081816568FD4CA4077162E917A698">
    <w:name w:val="9EC081816568FD4CA4077162E917A698"/>
  </w:style>
  <w:style w:type="paragraph" w:customStyle="1" w:styleId="E15C50B67C76794E938824BCE3D75E65">
    <w:name w:val="E15C50B67C76794E938824BCE3D75E65"/>
  </w:style>
  <w:style w:type="paragraph" w:customStyle="1" w:styleId="0BD20698732C1645833F72AD2FF91FF9">
    <w:name w:val="0BD20698732C1645833F72AD2FF91FF9"/>
    <w:rsid w:val="001D6CC9"/>
  </w:style>
  <w:style w:type="paragraph" w:customStyle="1" w:styleId="8420F05C2677924B80ADAA5FBA0EBD72">
    <w:name w:val="8420F05C2677924B80ADAA5FBA0EBD72"/>
    <w:rsid w:val="001D6CC9"/>
  </w:style>
  <w:style w:type="paragraph" w:customStyle="1" w:styleId="E7C673C37575F14CA65FCCEE11730E6A">
    <w:name w:val="E7C673C37575F14CA65FCCEE11730E6A"/>
    <w:rsid w:val="001D6CC9"/>
  </w:style>
  <w:style w:type="paragraph" w:customStyle="1" w:styleId="63C692A70598F2459DF1D56BB1F28BCC">
    <w:name w:val="63C692A70598F2459DF1D56BB1F28BCC"/>
    <w:rsid w:val="001D6CC9"/>
  </w:style>
  <w:style w:type="paragraph" w:customStyle="1" w:styleId="D3C97B05DCE3274DB115F49A341F16EA">
    <w:name w:val="D3C97B05DCE3274DB115F49A341F16EA"/>
    <w:rsid w:val="001D6CC9"/>
  </w:style>
  <w:style w:type="paragraph" w:customStyle="1" w:styleId="F6AC70997646534F90EBADC93FF53762">
    <w:name w:val="F6AC70997646534F90EBADC93FF53762"/>
    <w:rsid w:val="001D6CC9"/>
  </w:style>
  <w:style w:type="paragraph" w:customStyle="1" w:styleId="EE58437B6AA8584993B1D7164F3BEA6D">
    <w:name w:val="EE58437B6AA8584993B1D7164F3BEA6D"/>
    <w:rsid w:val="001D6CC9"/>
  </w:style>
  <w:style w:type="paragraph" w:customStyle="1" w:styleId="C59FAC7A9E58C8479F32BF0EA219C849">
    <w:name w:val="C59FAC7A9E58C8479F32BF0EA219C849"/>
    <w:rsid w:val="001D6CC9"/>
  </w:style>
  <w:style w:type="paragraph" w:customStyle="1" w:styleId="EE58531B6282174782352083AFD7CC85">
    <w:name w:val="EE58531B6282174782352083AFD7CC85"/>
    <w:rsid w:val="001D6CC9"/>
  </w:style>
  <w:style w:type="paragraph" w:customStyle="1" w:styleId="F9DC6B1C7E5EDF4F9D13EF3BCA3899E4">
    <w:name w:val="F9DC6B1C7E5EDF4F9D13EF3BCA3899E4"/>
    <w:rsid w:val="001D6CC9"/>
  </w:style>
  <w:style w:type="paragraph" w:customStyle="1" w:styleId="A1F874E6FF57A746911EBB6CCCCEADC9">
    <w:name w:val="A1F874E6FF57A746911EBB6CCCCEADC9"/>
    <w:rsid w:val="001D6CC9"/>
  </w:style>
  <w:style w:type="paragraph" w:customStyle="1" w:styleId="A6D05EE8DD72704785727126CDDD4CD1">
    <w:name w:val="A6D05EE8DD72704785727126CDDD4CD1"/>
    <w:rsid w:val="001D6CC9"/>
  </w:style>
  <w:style w:type="paragraph" w:customStyle="1" w:styleId="5392549EE851CB4F81200891D5BA6CA1">
    <w:name w:val="5392549EE851CB4F81200891D5BA6CA1"/>
    <w:rsid w:val="001D6CC9"/>
  </w:style>
  <w:style w:type="paragraph" w:customStyle="1" w:styleId="6F11B186BE5BF64799C4DFA1244859B4">
    <w:name w:val="6F11B186BE5BF64799C4DFA1244859B4"/>
    <w:rsid w:val="00F01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2017-10-26T16:20:00Z</dcterms:created>
  <dcterms:modified xsi:type="dcterms:W3CDTF">2017-10-26T16:20:00Z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