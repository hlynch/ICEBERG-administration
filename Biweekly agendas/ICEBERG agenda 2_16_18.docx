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44CD6B5B" w:rsidR="008D2376" w:rsidRPr="00972A86" w:rsidRDefault="001C6782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2B3BF7">
        <w:rPr>
          <w:rStyle w:val="IntenseEmphasis"/>
          <w:color w:val="4E74A2" w:themeColor="accent6" w:themeShade="BF"/>
          <w:sz w:val="22"/>
          <w:szCs w:val="22"/>
        </w:rPr>
        <w:t xml:space="preserve"> |16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iPhone one-tap :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Telephone: Dial(for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nternational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sdt>
                    <w:sdtPr>
                      <w:id w:val="897332843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5B9EBDF7" w14:textId="3B3D9BD0" w:rsidR="008D2376" w:rsidRDefault="002B3BF7" w:rsidP="002B3BF7">
                          <w:pPr>
                            <w:spacing w:after="0"/>
                          </w:pPr>
                          <w:r>
                            <w:t>RCN Imagery workshop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426F3E4C" w:rsidR="008D2376" w:rsidRDefault="00A412EA" w:rsidP="00A412EA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7E55EBCF" w:rsidR="008D2376" w:rsidRDefault="002B3BF7" w:rsidP="002B3BF7">
                      <w:pPr>
                        <w:spacing w:after="0"/>
                      </w:pPr>
                      <w:r>
                        <w:t>10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61D774" w14:textId="10A45432" w:rsidR="009C5524" w:rsidRDefault="002B3BF7" w:rsidP="002B3BF7">
                      <w:pPr>
                        <w:spacing w:after="0"/>
                      </w:pPr>
                      <w:r>
                        <w:t>EarthCube All Hands meeting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5F97C3F3" w:rsidR="009C5524" w:rsidRDefault="002B3BF7" w:rsidP="002B3BF7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0EAC599E" w:rsidR="009C5524" w:rsidRDefault="002B3BF7" w:rsidP="00D57725">
                      <w:pPr>
                        <w:spacing w:after="0"/>
                      </w:pPr>
                      <w:r>
                        <w:t>1</w:t>
                      </w:r>
                      <w:r w:rsidR="00F6622D">
                        <w:t>0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  <w:tr w:rsidR="00E33A8C" w14:paraId="45CAC48A" w14:textId="77777777">
              <w:sdt>
                <w:sdtPr>
                  <w:id w:val="-75281176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14:paraId="22A07545" w14:textId="26BBDBE1" w:rsidR="00E33A8C" w:rsidRDefault="00E33A8C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7836431"/>
                  <w15:appearance w15:val="hidden"/>
                </w:sdtPr>
                <w:sdtContent>
                  <w:tc>
                    <w:tcPr>
                      <w:tcW w:w="6112" w:type="dxa"/>
                    </w:tcPr>
                    <w:p w14:paraId="00BF8FE4" w14:textId="08920D7D" w:rsidR="00E33A8C" w:rsidRDefault="00E33A8C" w:rsidP="00E33A8C">
                      <w:pPr>
                        <w:spacing w:after="0"/>
                      </w:pPr>
                      <w:r>
                        <w:t xml:space="preserve">Use case design </w:t>
                      </w:r>
                    </w:p>
                  </w:tc>
                </w:sdtContent>
              </w:sdt>
              <w:sdt>
                <w:sdtPr>
                  <w:id w:val="1495758616"/>
                  <w15:appearance w15:val="hidden"/>
                </w:sdtPr>
                <w:sdtContent>
                  <w:tc>
                    <w:tcPr>
                      <w:tcW w:w="2347" w:type="dxa"/>
                    </w:tcPr>
                    <w:p w14:paraId="4FFFDDAB" w14:textId="2A472770" w:rsidR="00E33A8C" w:rsidRDefault="00E33A8C" w:rsidP="00E33A8C">
                      <w:pPr>
                        <w:spacing w:after="0"/>
                      </w:pPr>
                      <w:r>
                        <w:t>Shantenu/Alex/Jake</w:t>
                      </w:r>
                    </w:p>
                  </w:tc>
                </w:sdtContent>
              </w:sdt>
              <w:sdt>
                <w:sdtPr>
                  <w:id w:val="975262234"/>
                  <w15:appearance w15:val="hidden"/>
                </w:sdtPr>
                <w:sdtContent>
                  <w:tc>
                    <w:tcPr>
                      <w:tcW w:w="1800" w:type="dxa"/>
                    </w:tcPr>
                    <w:p w14:paraId="25E7B9AC" w14:textId="43C2FA41" w:rsidR="00E33A8C" w:rsidRDefault="00E33A8C" w:rsidP="00D57725">
                      <w:pPr>
                        <w:spacing w:after="0"/>
                      </w:pPr>
                      <w:r>
                        <w:t>3</w:t>
                      </w:r>
                      <w:bookmarkStart w:id="0" w:name="_GoBack"/>
                      <w:bookmarkEnd w:id="0"/>
                      <w:r>
                        <w:t>0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1E9AB996" w14:textId="5A9ED7B1" w:rsidR="002B3BF7" w:rsidRPr="002B3BF7" w:rsidRDefault="002B3BF7" w:rsidP="002B3BF7">
      <w:r>
        <w:t>Vena presented her Use Case</w:t>
      </w:r>
    </w:p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884C6" w14:textId="77777777" w:rsidR="00A77BFC" w:rsidRDefault="00A77BFC">
      <w:r>
        <w:separator/>
      </w:r>
    </w:p>
  </w:endnote>
  <w:endnote w:type="continuationSeparator" w:id="0">
    <w:p w14:paraId="7A20A113" w14:textId="77777777" w:rsidR="00A77BFC" w:rsidRDefault="00A7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4CF72" w14:textId="77777777" w:rsidR="00A77BFC" w:rsidRDefault="00A77BFC">
      <w:r>
        <w:separator/>
      </w:r>
    </w:p>
  </w:footnote>
  <w:footnote w:type="continuationSeparator" w:id="0">
    <w:p w14:paraId="43A05B51" w14:textId="77777777" w:rsidR="00A77BFC" w:rsidRDefault="00A7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1C6782"/>
    <w:rsid w:val="0024657E"/>
    <w:rsid w:val="00266335"/>
    <w:rsid w:val="002A3CC1"/>
    <w:rsid w:val="002B3BF7"/>
    <w:rsid w:val="002C62FE"/>
    <w:rsid w:val="003C1092"/>
    <w:rsid w:val="003C1386"/>
    <w:rsid w:val="003C5D3F"/>
    <w:rsid w:val="00407FAB"/>
    <w:rsid w:val="005D2495"/>
    <w:rsid w:val="00631943"/>
    <w:rsid w:val="006449B5"/>
    <w:rsid w:val="006E5A2F"/>
    <w:rsid w:val="006E7C8B"/>
    <w:rsid w:val="006F7D46"/>
    <w:rsid w:val="007A2772"/>
    <w:rsid w:val="0086760D"/>
    <w:rsid w:val="008A0C14"/>
    <w:rsid w:val="008C6283"/>
    <w:rsid w:val="008D2376"/>
    <w:rsid w:val="008E6769"/>
    <w:rsid w:val="00941B2E"/>
    <w:rsid w:val="0094316A"/>
    <w:rsid w:val="00964710"/>
    <w:rsid w:val="00966916"/>
    <w:rsid w:val="00972A86"/>
    <w:rsid w:val="009C1CF7"/>
    <w:rsid w:val="009C3697"/>
    <w:rsid w:val="009C5524"/>
    <w:rsid w:val="00A412EA"/>
    <w:rsid w:val="00A77BFC"/>
    <w:rsid w:val="00AB119B"/>
    <w:rsid w:val="00AF5342"/>
    <w:rsid w:val="00B0691A"/>
    <w:rsid w:val="00B6458E"/>
    <w:rsid w:val="00C139E1"/>
    <w:rsid w:val="00C52CA5"/>
    <w:rsid w:val="00CA3C03"/>
    <w:rsid w:val="00D12382"/>
    <w:rsid w:val="00D253B5"/>
    <w:rsid w:val="00D57725"/>
    <w:rsid w:val="00E33A8C"/>
    <w:rsid w:val="00E41655"/>
    <w:rsid w:val="00EB4EBF"/>
    <w:rsid w:val="00F116CA"/>
    <w:rsid w:val="00F37A93"/>
    <w:rsid w:val="00F5616F"/>
    <w:rsid w:val="00F6622D"/>
    <w:rsid w:val="00F66C2A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444B0"/>
    <w:rsid w:val="001D6CC9"/>
    <w:rsid w:val="002118BA"/>
    <w:rsid w:val="0028281A"/>
    <w:rsid w:val="00377C2C"/>
    <w:rsid w:val="00413318"/>
    <w:rsid w:val="00445987"/>
    <w:rsid w:val="006977B5"/>
    <w:rsid w:val="006E5BBE"/>
    <w:rsid w:val="007A334D"/>
    <w:rsid w:val="00826D37"/>
    <w:rsid w:val="0093711B"/>
    <w:rsid w:val="00BC2398"/>
    <w:rsid w:val="00C2158A"/>
    <w:rsid w:val="00CF6064"/>
    <w:rsid w:val="00D078FC"/>
    <w:rsid w:val="00E81702"/>
    <w:rsid w:val="00F017A1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2018-02-16T14:59:00Z</dcterms:created>
  <dcterms:modified xsi:type="dcterms:W3CDTF">2018-02-16T16:21:00Z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