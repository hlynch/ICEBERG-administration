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81209846"/>
        <w:placeholder>
          <w:docPart w:val="17252EC6309BD74EB6691CE7E48C011F"/>
        </w:placeholder>
        <w15:appearance w15:val="hidden"/>
      </w:sdtPr>
      <w:sdtEndPr/>
      <w:sdtContent>
        <w:p w14:paraId="4EAD576C" w14:textId="77777777" w:rsidR="008D2376" w:rsidRDefault="00972A86">
          <w:pPr>
            <w:pStyle w:val="Heading1"/>
          </w:pPr>
          <w:r>
            <w:t>ICEBERG</w:t>
          </w:r>
        </w:p>
      </w:sdtContent>
    </w:sdt>
    <w:p w14:paraId="6AFFA6EB" w14:textId="3F9E40A6" w:rsidR="008D2376" w:rsidRPr="00972A86" w:rsidRDefault="00964710">
      <w:pPr>
        <w:pBdr>
          <w:top w:val="single" w:sz="4" w:space="1" w:color="444D26" w:themeColor="text2"/>
        </w:pBdr>
        <w:spacing w:after="240"/>
        <w:jc w:val="right"/>
        <w:rPr>
          <w:color w:val="4E74A2" w:themeColor="accent6" w:themeShade="BF"/>
          <w:sz w:val="22"/>
          <w:szCs w:val="22"/>
        </w:rPr>
      </w:pPr>
      <w:r>
        <w:rPr>
          <w:rStyle w:val="IntenseEmphasis"/>
          <w:color w:val="4E74A2" w:themeColor="accent6" w:themeShade="BF"/>
          <w:sz w:val="22"/>
          <w:szCs w:val="22"/>
        </w:rPr>
        <w:t>10</w:t>
      </w:r>
      <w:r w:rsidR="00196D21" w:rsidRPr="00972A86">
        <w:rPr>
          <w:rStyle w:val="IntenseEmphasis"/>
          <w:color w:val="4E74A2" w:themeColor="accent6" w:themeShade="BF"/>
          <w:sz w:val="22"/>
          <w:szCs w:val="22"/>
        </w:rPr>
        <w:t xml:space="preserve"> | </w:t>
      </w:r>
      <w:r>
        <w:rPr>
          <w:rStyle w:val="IntenseEmphasis"/>
          <w:color w:val="4E74A2" w:themeColor="accent6" w:themeShade="BF"/>
          <w:sz w:val="22"/>
          <w:szCs w:val="22"/>
        </w:rPr>
        <w:t>12</w:t>
      </w:r>
      <w:r w:rsidR="00972A86" w:rsidRPr="00972A86">
        <w:rPr>
          <w:color w:val="4E74A2" w:themeColor="accent6" w:themeShade="BF"/>
          <w:sz w:val="22"/>
          <w:szCs w:val="22"/>
        </w:rPr>
        <w:t xml:space="preserve"> |</w:t>
      </w:r>
      <w:r w:rsidR="00972A86" w:rsidRPr="00AB119B">
        <w:rPr>
          <w:rStyle w:val="IntenseEmphasis"/>
          <w:color w:val="4E74A2" w:themeColor="accent6" w:themeShade="BF"/>
        </w:rPr>
        <w:t>17</w:t>
      </w:r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10790"/>
      </w:tblGrid>
      <w:tr w:rsidR="00972A86" w14:paraId="011C8B28" w14:textId="77777777" w:rsidTr="00964710">
        <w:trPr>
          <w:trHeight w:val="1854"/>
        </w:trPr>
        <w:tc>
          <w:tcPr>
            <w:tcW w:w="10790" w:type="dxa"/>
          </w:tcPr>
          <w:p w14:paraId="47909483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Join from PC, Mac, Linux, iOS or Android: https://zoom.us/j/807513679</w:t>
            </w:r>
          </w:p>
          <w:p w14:paraId="109E4E91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2438D683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Or iPhone one-</w:t>
            </w:r>
            <w:proofErr w:type="gramStart"/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tap :</w:t>
            </w:r>
            <w:proofErr w:type="gramEnd"/>
          </w:p>
          <w:p w14:paraId="338A1E28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   US: +</w:t>
            </w:r>
            <w:proofErr w:type="gramStart"/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16699006833,,</w:t>
            </w:r>
            <w:proofErr w:type="gramEnd"/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807513679#  or +16468769923,,807513679# </w:t>
            </w:r>
          </w:p>
          <w:p w14:paraId="54B3B1B5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Or Telephone</w:t>
            </w:r>
            <w:r w:rsidRPr="00964710">
              <w:rPr>
                <w:rFonts w:ascii="MS Mincho" w:eastAsia="MS Mincho" w:hAnsi="MS Mincho" w:cs="MS Mincho"/>
                <w:color w:val="000000"/>
                <w:sz w:val="15"/>
                <w:szCs w:val="24"/>
                <w:shd w:val="clear" w:color="auto" w:fill="FFF7D7"/>
                <w:lang w:eastAsia="en-US"/>
              </w:rPr>
              <w:t>：</w:t>
            </w:r>
          </w:p>
          <w:p w14:paraId="0CB54A0B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   </w:t>
            </w:r>
            <w:proofErr w:type="gramStart"/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Dial(</w:t>
            </w:r>
            <w:proofErr w:type="gramEnd"/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for higher quality, dial a number based on your current location)</w:t>
            </w:r>
            <w:r w:rsidRPr="00964710">
              <w:rPr>
                <w:rFonts w:ascii="MS Mincho" w:eastAsia="MS Mincho" w:hAnsi="MS Mincho" w:cs="MS Mincho"/>
                <w:color w:val="000000"/>
                <w:sz w:val="15"/>
                <w:szCs w:val="24"/>
                <w:shd w:val="clear" w:color="auto" w:fill="FFF7D7"/>
                <w:lang w:eastAsia="en-US"/>
              </w:rPr>
              <w:t>：</w:t>
            </w:r>
          </w:p>
          <w:p w14:paraId="21E640F2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       US: +1 669 900 </w:t>
            </w:r>
            <w:proofErr w:type="gramStart"/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6833  or</w:t>
            </w:r>
            <w:proofErr w:type="gramEnd"/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+1 646 876 9923 </w:t>
            </w:r>
          </w:p>
          <w:p w14:paraId="19563931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   Meeting ID: 807 513 679</w:t>
            </w:r>
          </w:p>
          <w:p w14:paraId="7378ECAD" w14:textId="56B5F56B" w:rsidR="00972A86" w:rsidRPr="00964710" w:rsidRDefault="00964710" w:rsidP="00972A86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   International numbers available: https://zoom.us/zoomconference?m=dqECagFAdQpOjU3ar749ytdmcizHsRV8</w:t>
            </w:r>
          </w:p>
        </w:tc>
      </w:tr>
    </w:tbl>
    <w:p w14:paraId="3F133CFF" w14:textId="77777777" w:rsidR="008D2376" w:rsidRDefault="00196D21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8D2376" w14:paraId="5DA7419C" w14:textId="77777777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0"/>
              <w:gridCol w:w="2340"/>
              <w:gridCol w:w="1800"/>
            </w:tblGrid>
            <w:tr w:rsidR="008D2376" w14:paraId="359303A4" w14:textId="77777777">
              <w:tc>
                <w:tcPr>
                  <w:tcW w:w="6660" w:type="dxa"/>
                </w:tcPr>
                <w:p w14:paraId="6017D6B5" w14:textId="77777777" w:rsidR="008D2376" w:rsidRDefault="00196D21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40" w:type="dxa"/>
                </w:tcPr>
                <w:p w14:paraId="0D94BB6B" w14:textId="77777777" w:rsidR="008D2376" w:rsidRDefault="00196D21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800" w:type="dxa"/>
                </w:tcPr>
                <w:p w14:paraId="1DE6AD4C" w14:textId="77777777" w:rsidR="008D2376" w:rsidRDefault="00196D21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63FF8BE8" w14:textId="77777777" w:rsidR="008D2376" w:rsidRDefault="008D2376">
            <w:pPr>
              <w:pStyle w:val="Heading3"/>
              <w:spacing w:after="0"/>
            </w:pPr>
          </w:p>
        </w:tc>
      </w:tr>
      <w:tr w:rsidR="008D2376" w14:paraId="6E466FFB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2"/>
              <w:gridCol w:w="2347"/>
              <w:gridCol w:w="1800"/>
            </w:tblGrid>
            <w:tr w:rsidR="008D2376" w14:paraId="2F0FF64B" w14:textId="77777777">
              <w:sdt>
                <w:sdtPr>
                  <w:id w:val="-54174741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748CE0F3" w14:textId="77777777" w:rsidR="008D2376" w:rsidRDefault="00972A86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061053076"/>
                  <w:placeholder>
                    <w:docPart w:val="D9DA59E48DCA6341B6344FCDFE859E5C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5B9EBDF7" w14:textId="394855CE" w:rsidR="008D2376" w:rsidRDefault="00964710" w:rsidP="00964710">
                      <w:pPr>
                        <w:spacing w:after="0"/>
                      </w:pPr>
                      <w:r>
                        <w:t xml:space="preserve">Discussion of </w:t>
                      </w:r>
                      <w:proofErr w:type="spellStart"/>
                      <w:r>
                        <w:t>git</w:t>
                      </w:r>
                      <w:proofErr w:type="spellEnd"/>
                    </w:p>
                  </w:tc>
                </w:sdtContent>
              </w:sdt>
              <w:sdt>
                <w:sdtPr>
                  <w:id w:val="416301333"/>
                  <w:placeholder>
                    <w:docPart w:val="EBE56652BE0A7442924177A1B5F1981D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73EA97F3" w14:textId="7D8D581C" w:rsidR="008D2376" w:rsidRDefault="00AB119B" w:rsidP="00964710">
                      <w:pPr>
                        <w:spacing w:after="0"/>
                      </w:pPr>
                      <w:r>
                        <w:t>Heather</w:t>
                      </w:r>
                    </w:p>
                  </w:tc>
                </w:sdtContent>
              </w:sdt>
              <w:sdt>
                <w:sdtPr>
                  <w:id w:val="478045287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09D442B6" w14:textId="327631FF" w:rsidR="008D2376" w:rsidRDefault="00964710" w:rsidP="00AB119B">
                      <w:pPr>
                        <w:spacing w:after="0"/>
                      </w:pPr>
                      <w:r>
                        <w:t>10</w:t>
                      </w:r>
                      <w:r w:rsidR="00AB119B">
                        <w:t xml:space="preserve"> min</w:t>
                      </w:r>
                    </w:p>
                  </w:tc>
                </w:sdtContent>
              </w:sdt>
            </w:tr>
            <w:tr w:rsidR="008D2376" w14:paraId="7DB5815A" w14:textId="77777777">
              <w:sdt>
                <w:sdtPr>
                  <w:id w:val="478805058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12685B3D" w14:textId="77777777" w:rsidR="008D2376" w:rsidRDefault="00196D21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27545167"/>
                  <w:placeholder>
                    <w:docPart w:val="D9DA59E48DCA6341B6344FCDFE859E5C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4880EB48" w14:textId="7C824418" w:rsidR="008D2376" w:rsidRDefault="00964710" w:rsidP="00964710">
                      <w:pPr>
                        <w:spacing w:after="0"/>
                      </w:pPr>
                      <w:r>
                        <w:t>Recruitment ad, double check UC Boulder text</w:t>
                      </w:r>
                    </w:p>
                  </w:tc>
                </w:sdtContent>
              </w:sdt>
              <w:sdt>
                <w:sdtPr>
                  <w:id w:val="-1036039328"/>
                  <w:placeholder>
                    <w:docPart w:val="EBE56652BE0A7442924177A1B5F1981D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14CF04DF" w14:textId="12713E87" w:rsidR="008D2376" w:rsidRDefault="00964710" w:rsidP="00AB119B">
                      <w:pPr>
                        <w:spacing w:after="0"/>
                      </w:pPr>
                      <w:r>
                        <w:t>Heather</w:t>
                      </w:r>
                    </w:p>
                  </w:tc>
                </w:sdtContent>
              </w:sdt>
              <w:sdt>
                <w:sdtPr>
                  <w:id w:val="-179668635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64FA9F13" w14:textId="4B44F2F9" w:rsidR="008D2376" w:rsidRDefault="00964710" w:rsidP="00AB119B">
                      <w:pPr>
                        <w:spacing w:after="0"/>
                      </w:pPr>
                      <w:r>
                        <w:t>5</w:t>
                      </w:r>
                      <w:r w:rsidR="00AB119B">
                        <w:t xml:space="preserve"> min</w:t>
                      </w:r>
                    </w:p>
                  </w:tc>
                </w:sdtContent>
              </w:sdt>
            </w:tr>
            <w:tr w:rsidR="008D2376" w14:paraId="1F2C509C" w14:textId="77777777">
              <w:sdt>
                <w:sdtPr>
                  <w:id w:val="-474600816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373057A7" w14:textId="333799F0" w:rsidR="008D2376" w:rsidRDefault="0024657E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352954585"/>
                  <w:placeholder>
                    <w:docPart w:val="D9DA59E48DCA6341B6344FCDFE859E5C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549F622E" w14:textId="42720DA4" w:rsidR="008D2376" w:rsidRDefault="00964710" w:rsidP="00964710">
                      <w:pPr>
                        <w:spacing w:after="0"/>
                      </w:pPr>
                      <w:r>
                        <w:t>Outline of a Use Case</w:t>
                      </w:r>
                    </w:p>
                  </w:tc>
                </w:sdtContent>
              </w:sdt>
              <w:sdt>
                <w:sdtPr>
                  <w:id w:val="1686715925"/>
                  <w:placeholder>
                    <w:docPart w:val="EBE56652BE0A7442924177A1B5F1981D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0186679D" w14:textId="13BB95CB" w:rsidR="008D2376" w:rsidRDefault="00964710" w:rsidP="00964710">
                      <w:pPr>
                        <w:spacing w:after="0"/>
                      </w:pPr>
                      <w:proofErr w:type="spellStart"/>
                      <w:r>
                        <w:t>Shantenu</w:t>
                      </w:r>
                      <w:proofErr w:type="spellEnd"/>
                    </w:p>
                  </w:tc>
                </w:sdtContent>
              </w:sdt>
              <w:sdt>
                <w:sdtPr>
                  <w:id w:val="-727831273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1C41B0E7" w14:textId="3622DA3B" w:rsidR="008D2376" w:rsidRDefault="00964710" w:rsidP="00AB119B">
                      <w:pPr>
                        <w:spacing w:after="0"/>
                      </w:pPr>
                      <w:r>
                        <w:t>2</w:t>
                      </w:r>
                      <w:r w:rsidR="00AB119B">
                        <w:t>0 min</w:t>
                      </w:r>
                    </w:p>
                  </w:tc>
                </w:sdtContent>
              </w:sdt>
            </w:tr>
            <w:tr w:rsidR="0024657E" w14:paraId="36FB54FE" w14:textId="77777777" w:rsidTr="00631943">
              <w:trPr>
                <w:trHeight w:val="783"/>
              </w:trPr>
              <w:sdt>
                <w:sdtPr>
                  <w:id w:val="518597841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021D229E" w14:textId="03D76874" w:rsidR="0024657E" w:rsidRDefault="0024657E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45789670"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32C5AA21" w14:textId="0E21CA34" w:rsidR="0024657E" w:rsidRDefault="0024657E" w:rsidP="00AB119B">
                      <w:pPr>
                        <w:spacing w:after="0"/>
                      </w:pPr>
                      <w:r>
                        <w:t>Other issues?</w:t>
                      </w:r>
                    </w:p>
                  </w:tc>
                </w:sdtContent>
              </w:sdt>
              <w:sdt>
                <w:sdtPr>
                  <w:id w:val="-589615949"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641C81F4" w14:textId="3DDBA30B" w:rsidR="0024657E" w:rsidRDefault="0024657E" w:rsidP="00AB119B">
                      <w:pPr>
                        <w:spacing w:after="0"/>
                      </w:pPr>
                      <w:r>
                        <w:t>All</w:t>
                      </w:r>
                    </w:p>
                  </w:tc>
                </w:sdtContent>
              </w:sdt>
              <w:sdt>
                <w:sdtPr>
                  <w:id w:val="733512956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66ED3BDF" w14:textId="1F1B601B" w:rsidR="0024657E" w:rsidRDefault="00407FAB" w:rsidP="00EB404C">
                      <w:pPr>
                        <w:spacing w:after="0"/>
                      </w:pPr>
                      <w:r>
                        <w:t>5</w:t>
                      </w:r>
                      <w:r w:rsidR="0024657E">
                        <w:t xml:space="preserve"> min</w:t>
                      </w:r>
                    </w:p>
                    <w:p w14:paraId="34B24B31" w14:textId="361ED27F" w:rsidR="0024657E" w:rsidRDefault="0024657E" w:rsidP="00AB119B">
                      <w:pPr>
                        <w:spacing w:after="0"/>
                      </w:pPr>
                    </w:p>
                  </w:tc>
                </w:sdtContent>
              </w:sdt>
            </w:tr>
          </w:tbl>
          <w:p w14:paraId="62F864F8" w14:textId="77777777" w:rsidR="008D2376" w:rsidRDefault="008D2376">
            <w:pPr>
              <w:spacing w:after="0"/>
            </w:pPr>
          </w:p>
        </w:tc>
      </w:tr>
    </w:tbl>
    <w:p w14:paraId="1F42F3FC" w14:textId="19B7EAE3" w:rsidR="008D2376" w:rsidRDefault="003C1386">
      <w:pPr>
        <w:pStyle w:val="Heading2"/>
      </w:pPr>
      <w:r>
        <w:t>From last week</w:t>
      </w:r>
    </w:p>
    <w:p w14:paraId="78A1B98F" w14:textId="356DEC0C" w:rsidR="008C6283" w:rsidRDefault="008C6283">
      <w:r>
        <w:t>Q4, 2017 goals: Student and programmer recruitment, use case descriptions worked out, communications and meetings worked out</w:t>
      </w:r>
    </w:p>
    <w:p w14:paraId="6F58992F" w14:textId="77777777" w:rsidR="008C6283" w:rsidRDefault="008C6283" w:rsidP="008C6283">
      <w:pPr>
        <w:ind w:left="0"/>
      </w:pPr>
    </w:p>
    <w:p w14:paraId="7E117BD3" w14:textId="77777777" w:rsidR="008C6283" w:rsidRDefault="0024657E">
      <w:r>
        <w:t xml:space="preserve">Next steps: </w:t>
      </w:r>
    </w:p>
    <w:p w14:paraId="05F39674" w14:textId="3FBAC52E" w:rsidR="00CA3C03" w:rsidRDefault="008C6283" w:rsidP="008C6283">
      <w:proofErr w:type="spellStart"/>
      <w:r w:rsidRPr="003C1386">
        <w:rPr>
          <w:color w:val="BFBFBF" w:themeColor="background1" w:themeShade="BF"/>
        </w:rPr>
        <w:t>Shantenu</w:t>
      </w:r>
      <w:proofErr w:type="spellEnd"/>
      <w:r w:rsidRPr="003C1386">
        <w:rPr>
          <w:color w:val="BFBFBF" w:themeColor="background1" w:themeShade="BF"/>
        </w:rPr>
        <w:t xml:space="preserve">: </w:t>
      </w:r>
      <w:r w:rsidR="0024657E" w:rsidRPr="003C1386">
        <w:rPr>
          <w:color w:val="BFBFBF" w:themeColor="background1" w:themeShade="BF"/>
        </w:rPr>
        <w:t>Develop draft of work plan (objectives/goals/time lines) by next meeting</w:t>
      </w:r>
      <w:r w:rsidR="003C1386" w:rsidRPr="003C1386">
        <w:rPr>
          <w:color w:val="BFBFBF" w:themeColor="background1" w:themeShade="BF"/>
        </w:rPr>
        <w:t xml:space="preserve"> </w:t>
      </w:r>
      <w:r w:rsidR="003C1386">
        <w:t>[sent to HJL, Stony Brook group will work on use case for seal/penguin project next week and send to Rutgers for review]</w:t>
      </w:r>
    </w:p>
    <w:p w14:paraId="6CDF82D4" w14:textId="7B2B50D2" w:rsidR="00CA3C03" w:rsidRDefault="00CA3C03">
      <w:r w:rsidRPr="003C1386">
        <w:rPr>
          <w:color w:val="BFBFBF" w:themeColor="background1" w:themeShade="BF"/>
        </w:rPr>
        <w:t xml:space="preserve">Heather: Link </w:t>
      </w:r>
      <w:proofErr w:type="spellStart"/>
      <w:r w:rsidRPr="003C1386">
        <w:rPr>
          <w:color w:val="BFBFBF" w:themeColor="background1" w:themeShade="BF"/>
        </w:rPr>
        <w:t>github</w:t>
      </w:r>
      <w:proofErr w:type="spellEnd"/>
      <w:r w:rsidRPr="003C1386">
        <w:rPr>
          <w:color w:val="BFBFBF" w:themeColor="background1" w:themeShade="BF"/>
        </w:rPr>
        <w:t xml:space="preserve"> repo to Slack channel</w:t>
      </w:r>
      <w:r w:rsidR="003C1386" w:rsidRPr="003C1386">
        <w:rPr>
          <w:color w:val="BFBFBF" w:themeColor="background1" w:themeShade="BF"/>
        </w:rPr>
        <w:t xml:space="preserve"> </w:t>
      </w:r>
      <w:r w:rsidR="003C1386">
        <w:t>[</w:t>
      </w:r>
      <w:proofErr w:type="spellStart"/>
      <w:r w:rsidR="003C1386">
        <w:t>Shantenu</w:t>
      </w:r>
      <w:proofErr w:type="spellEnd"/>
      <w:r w:rsidR="003C1386">
        <w:t xml:space="preserve"> is owner of repo, needs to do Slack integration, coming soon!]</w:t>
      </w:r>
    </w:p>
    <w:p w14:paraId="0D91D3CD" w14:textId="395846A2" w:rsidR="007A2772" w:rsidRPr="003C1386" w:rsidRDefault="008C6283">
      <w:pPr>
        <w:rPr>
          <w:color w:val="BFBFBF" w:themeColor="background1" w:themeShade="BF"/>
        </w:rPr>
      </w:pPr>
      <w:r w:rsidRPr="003C1386">
        <w:rPr>
          <w:color w:val="BFBFBF" w:themeColor="background1" w:themeShade="BF"/>
        </w:rPr>
        <w:t>Vena/Mike/Mark</w:t>
      </w:r>
      <w:r w:rsidR="007A2772" w:rsidRPr="003C1386">
        <w:rPr>
          <w:color w:val="BFBFBF" w:themeColor="background1" w:themeShade="BF"/>
        </w:rPr>
        <w:t xml:space="preserve">: </w:t>
      </w:r>
      <w:r w:rsidRPr="003C1386">
        <w:rPr>
          <w:color w:val="BFBFBF" w:themeColor="background1" w:themeShade="BF"/>
        </w:rPr>
        <w:t>Draft r</w:t>
      </w:r>
      <w:r w:rsidR="00F5616F" w:rsidRPr="003C1386">
        <w:rPr>
          <w:color w:val="BFBFBF" w:themeColor="background1" w:themeShade="BF"/>
        </w:rPr>
        <w:t>ecruitment</w:t>
      </w:r>
      <w:r w:rsidRPr="003C1386">
        <w:rPr>
          <w:color w:val="BFBFBF" w:themeColor="background1" w:themeShade="BF"/>
        </w:rPr>
        <w:t xml:space="preserve"> add to be distributed (</w:t>
      </w:r>
      <w:proofErr w:type="spellStart"/>
      <w:r w:rsidRPr="003C1386">
        <w:rPr>
          <w:color w:val="BFBFBF" w:themeColor="background1" w:themeShade="BF"/>
        </w:rPr>
        <w:t>cryolist</w:t>
      </w:r>
      <w:proofErr w:type="spellEnd"/>
      <w:r w:rsidRPr="003C1386">
        <w:rPr>
          <w:color w:val="BFBFBF" w:themeColor="background1" w:themeShade="BF"/>
        </w:rPr>
        <w:t xml:space="preserve">, </w:t>
      </w:r>
      <w:r w:rsidR="00F5616F" w:rsidRPr="003C1386">
        <w:rPr>
          <w:color w:val="BFBFBF" w:themeColor="background1" w:themeShade="BF"/>
        </w:rPr>
        <w:t>APECS</w:t>
      </w:r>
      <w:r w:rsidRPr="003C1386">
        <w:rPr>
          <w:color w:val="BFBFBF" w:themeColor="background1" w:themeShade="BF"/>
        </w:rPr>
        <w:t>, PGC, etc.)</w:t>
      </w:r>
    </w:p>
    <w:p w14:paraId="21282CAE" w14:textId="42D7DB5F" w:rsidR="00D253B5" w:rsidRPr="003C1386" w:rsidRDefault="00D253B5">
      <w:pPr>
        <w:rPr>
          <w:color w:val="BFBFBF" w:themeColor="background1" w:themeShade="BF"/>
        </w:rPr>
      </w:pPr>
      <w:proofErr w:type="spellStart"/>
      <w:r w:rsidRPr="003C1386">
        <w:rPr>
          <w:color w:val="BFBFBF" w:themeColor="background1" w:themeShade="BF"/>
        </w:rPr>
        <w:t>Shantenu</w:t>
      </w:r>
      <w:proofErr w:type="spellEnd"/>
      <w:r w:rsidRPr="003C1386">
        <w:rPr>
          <w:color w:val="BFBFBF" w:themeColor="background1" w:themeShade="BF"/>
        </w:rPr>
        <w:t>: High level use case template</w:t>
      </w:r>
    </w:p>
    <w:p w14:paraId="65473AA5" w14:textId="77777777" w:rsidR="008C6283" w:rsidRDefault="008C6283"/>
    <w:p w14:paraId="59F0D0D0" w14:textId="77777777" w:rsidR="003C1386" w:rsidRDefault="003C1386" w:rsidP="003C1386">
      <w:pPr>
        <w:pStyle w:val="Heading2"/>
      </w:pPr>
      <w:r>
        <w:t>Meeting Notes and Next Steps</w:t>
      </w:r>
    </w:p>
    <w:p w14:paraId="71074D6E" w14:textId="77777777" w:rsidR="003C1386" w:rsidRDefault="003C1386">
      <w:bookmarkStart w:id="0" w:name="_GoBack"/>
      <w:bookmarkEnd w:id="0"/>
    </w:p>
    <w:sectPr w:rsidR="003C1386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2C981" w14:textId="77777777" w:rsidR="00D12382" w:rsidRDefault="00D12382">
      <w:r>
        <w:separator/>
      </w:r>
    </w:p>
  </w:endnote>
  <w:endnote w:type="continuationSeparator" w:id="0">
    <w:p w14:paraId="6ABC3422" w14:textId="77777777" w:rsidR="00D12382" w:rsidRDefault="00D12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F5D61" w14:textId="77777777" w:rsidR="008D2376" w:rsidRDefault="00196D2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6471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DCDFBC" w14:textId="77777777" w:rsidR="00D12382" w:rsidRDefault="00D12382">
      <w:r>
        <w:separator/>
      </w:r>
    </w:p>
  </w:footnote>
  <w:footnote w:type="continuationSeparator" w:id="0">
    <w:p w14:paraId="4AB0D2EA" w14:textId="77777777" w:rsidR="00D12382" w:rsidRDefault="00D12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86"/>
    <w:rsid w:val="00196D21"/>
    <w:rsid w:val="0024657E"/>
    <w:rsid w:val="003C1386"/>
    <w:rsid w:val="00407FAB"/>
    <w:rsid w:val="00631943"/>
    <w:rsid w:val="007A2772"/>
    <w:rsid w:val="008A0C14"/>
    <w:rsid w:val="008C6283"/>
    <w:rsid w:val="008D2376"/>
    <w:rsid w:val="00941B2E"/>
    <w:rsid w:val="00964710"/>
    <w:rsid w:val="00972A86"/>
    <w:rsid w:val="009C1CF7"/>
    <w:rsid w:val="00AB119B"/>
    <w:rsid w:val="00AF5342"/>
    <w:rsid w:val="00CA3C03"/>
    <w:rsid w:val="00D12382"/>
    <w:rsid w:val="00D253B5"/>
    <w:rsid w:val="00F116CA"/>
    <w:rsid w:val="00F5616F"/>
    <w:rsid w:val="00FD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FEBD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jlynch/Library/Containers/com.microsoft.Word/Data/Library/Caches/1033/TM03463072/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252EC6309BD74EB6691CE7E48C0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80CED-3471-D744-9A96-2B82E645EE2C}"/>
      </w:docPartPr>
      <w:docPartBody>
        <w:p w:rsidR="00D078FC" w:rsidRDefault="0093711B">
          <w:pPr>
            <w:pStyle w:val="17252EC6309BD74EB6691CE7E48C011F"/>
          </w:pPr>
          <w:r>
            <w:t>Team Meeting</w:t>
          </w:r>
        </w:p>
      </w:docPartBody>
    </w:docPart>
    <w:docPart>
      <w:docPartPr>
        <w:name w:val="D9DA59E48DCA6341B6344FCDFE859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F762C-46FE-1D43-BF1D-C82BBFDDF61A}"/>
      </w:docPartPr>
      <w:docPartBody>
        <w:p w:rsidR="00D078FC" w:rsidRDefault="0093711B">
          <w:pPr>
            <w:pStyle w:val="D9DA59E48DCA6341B6344FCDFE859E5C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C9"/>
    <w:rsid w:val="00026EAF"/>
    <w:rsid w:val="001D6CC9"/>
    <w:rsid w:val="002118BA"/>
    <w:rsid w:val="0028281A"/>
    <w:rsid w:val="0093711B"/>
    <w:rsid w:val="00D078FC"/>
    <w:rsid w:val="00E8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252EC6309BD74EB6691CE7E48C011F">
    <w:name w:val="17252EC6309BD74EB6691CE7E48C011F"/>
  </w:style>
  <w:style w:type="paragraph" w:customStyle="1" w:styleId="C7A64B48EF61FD4BA534E829B65A20FE">
    <w:name w:val="C7A64B48EF61FD4BA534E829B65A20FE"/>
  </w:style>
  <w:style w:type="paragraph" w:customStyle="1" w:styleId="DEE56273BE9FFA4F9A175C90B8B920BC">
    <w:name w:val="DEE56273BE9FFA4F9A175C90B8B920BC"/>
  </w:style>
  <w:style w:type="paragraph" w:customStyle="1" w:styleId="2719528B0EF5B541A6D89208C16213CF">
    <w:name w:val="2719528B0EF5B541A6D89208C16213CF"/>
  </w:style>
  <w:style w:type="paragraph" w:customStyle="1" w:styleId="03C7E56A7EE64148B95E0316B518814A">
    <w:name w:val="03C7E56A7EE64148B95E0316B518814A"/>
  </w:style>
  <w:style w:type="paragraph" w:customStyle="1" w:styleId="562342050E48C54E8C803CCEF80AC759">
    <w:name w:val="562342050E48C54E8C803CCEF80AC759"/>
  </w:style>
  <w:style w:type="paragraph" w:customStyle="1" w:styleId="CAAC27EBDA237441BB6981D450177E8C">
    <w:name w:val="CAAC27EBDA237441BB6981D450177E8C"/>
  </w:style>
  <w:style w:type="paragraph" w:customStyle="1" w:styleId="7AEACF1616D3C845854678F0907613F9">
    <w:name w:val="7AEACF1616D3C845854678F0907613F9"/>
  </w:style>
  <w:style w:type="paragraph" w:customStyle="1" w:styleId="3AFF28E7F988D54D97F0FE2F857419ED">
    <w:name w:val="3AFF28E7F988D54D97F0FE2F857419ED"/>
  </w:style>
  <w:style w:type="paragraph" w:customStyle="1" w:styleId="EF2542E9C5F6C044BECD80DCE470EAA2">
    <w:name w:val="EF2542E9C5F6C044BECD80DCE470EAA2"/>
  </w:style>
  <w:style w:type="paragraph" w:customStyle="1" w:styleId="343C4ADFA17098419A36512233B6CEB4">
    <w:name w:val="343C4ADFA17098419A36512233B6CEB4"/>
  </w:style>
  <w:style w:type="paragraph" w:customStyle="1" w:styleId="D9DA59E48DCA6341B6344FCDFE859E5C">
    <w:name w:val="D9DA59E48DCA6341B6344FCDFE859E5C"/>
  </w:style>
  <w:style w:type="paragraph" w:customStyle="1" w:styleId="EBE56652BE0A7442924177A1B5F1981D">
    <w:name w:val="EBE56652BE0A7442924177A1B5F1981D"/>
  </w:style>
  <w:style w:type="paragraph" w:customStyle="1" w:styleId="58044E129FC33B45B9F5EA634672D7A4">
    <w:name w:val="58044E129FC33B45B9F5EA634672D7A4"/>
  </w:style>
  <w:style w:type="paragraph" w:customStyle="1" w:styleId="2BEBA8A4838B634FADEA09F5CDBBB8FE">
    <w:name w:val="2BEBA8A4838B634FADEA09F5CDBBB8FE"/>
  </w:style>
  <w:style w:type="paragraph" w:customStyle="1" w:styleId="9EC081816568FD4CA4077162E917A698">
    <w:name w:val="9EC081816568FD4CA4077162E917A698"/>
  </w:style>
  <w:style w:type="paragraph" w:customStyle="1" w:styleId="E15C50B67C76794E938824BCE3D75E65">
    <w:name w:val="E15C50B67C76794E938824BCE3D75E65"/>
  </w:style>
  <w:style w:type="paragraph" w:customStyle="1" w:styleId="0BD20698732C1645833F72AD2FF91FF9">
    <w:name w:val="0BD20698732C1645833F72AD2FF91FF9"/>
    <w:rsid w:val="001D6CC9"/>
  </w:style>
  <w:style w:type="paragraph" w:customStyle="1" w:styleId="8420F05C2677924B80ADAA5FBA0EBD72">
    <w:name w:val="8420F05C2677924B80ADAA5FBA0EBD72"/>
    <w:rsid w:val="001D6CC9"/>
  </w:style>
  <w:style w:type="paragraph" w:customStyle="1" w:styleId="E7C673C37575F14CA65FCCEE11730E6A">
    <w:name w:val="E7C673C37575F14CA65FCCEE11730E6A"/>
    <w:rsid w:val="001D6CC9"/>
  </w:style>
  <w:style w:type="paragraph" w:customStyle="1" w:styleId="63C692A70598F2459DF1D56BB1F28BCC">
    <w:name w:val="63C692A70598F2459DF1D56BB1F28BCC"/>
    <w:rsid w:val="001D6CC9"/>
  </w:style>
  <w:style w:type="paragraph" w:customStyle="1" w:styleId="D3C97B05DCE3274DB115F49A341F16EA">
    <w:name w:val="D3C97B05DCE3274DB115F49A341F16EA"/>
    <w:rsid w:val="001D6CC9"/>
  </w:style>
  <w:style w:type="paragraph" w:customStyle="1" w:styleId="F6AC70997646534F90EBADC93FF53762">
    <w:name w:val="F6AC70997646534F90EBADC93FF53762"/>
    <w:rsid w:val="001D6CC9"/>
  </w:style>
  <w:style w:type="paragraph" w:customStyle="1" w:styleId="EE58437B6AA8584993B1D7164F3BEA6D">
    <w:name w:val="EE58437B6AA8584993B1D7164F3BEA6D"/>
    <w:rsid w:val="001D6CC9"/>
  </w:style>
  <w:style w:type="paragraph" w:customStyle="1" w:styleId="C59FAC7A9E58C8479F32BF0EA219C849">
    <w:name w:val="C59FAC7A9E58C8479F32BF0EA219C849"/>
    <w:rsid w:val="001D6CC9"/>
  </w:style>
  <w:style w:type="paragraph" w:customStyle="1" w:styleId="EE58531B6282174782352083AFD7CC85">
    <w:name w:val="EE58531B6282174782352083AFD7CC85"/>
    <w:rsid w:val="001D6CC9"/>
  </w:style>
  <w:style w:type="paragraph" w:customStyle="1" w:styleId="F9DC6B1C7E5EDF4F9D13EF3BCA3899E4">
    <w:name w:val="F9DC6B1C7E5EDF4F9D13EF3BCA3899E4"/>
    <w:rsid w:val="001D6CC9"/>
  </w:style>
  <w:style w:type="paragraph" w:customStyle="1" w:styleId="A1F874E6FF57A746911EBB6CCCCEADC9">
    <w:name w:val="A1F874E6FF57A746911EBB6CCCCEADC9"/>
    <w:rsid w:val="001D6CC9"/>
  </w:style>
  <w:style w:type="paragraph" w:customStyle="1" w:styleId="A6D05EE8DD72704785727126CDDD4CD1">
    <w:name w:val="A6D05EE8DD72704785727126CDDD4CD1"/>
    <w:rsid w:val="001D6CC9"/>
  </w:style>
  <w:style w:type="paragraph" w:customStyle="1" w:styleId="5392549EE851CB4F81200891D5BA6CA1">
    <w:name w:val="5392549EE851CB4F81200891D5BA6CA1"/>
    <w:rsid w:val="001D6C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(informal).dotx</Template>
  <TotalTime>0</TotalTime>
  <Pages>1</Pages>
  <Words>197</Words>
  <Characters>1126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2017-10-13T01:12:00Z</dcterms:created>
  <dcterms:modified xsi:type="dcterms:W3CDTF">2017-10-13T01:19:00Z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