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81209846"/>
        <w:placeholder>
          <w:docPart w:val="17252EC6309BD74EB6691CE7E48C011F"/>
        </w:placeholder>
        <w15:appearance w15:val="hidden"/>
      </w:sdtPr>
      <w:sdtEndPr/>
      <w:sdtContent>
        <w:p w14:paraId="4EAD576C" w14:textId="77777777" w:rsidR="008D2376" w:rsidRDefault="00972A86">
          <w:pPr>
            <w:pStyle w:val="Heading1"/>
          </w:pPr>
          <w:r>
            <w:t>ICEBERG</w:t>
          </w:r>
        </w:p>
      </w:sdtContent>
    </w:sdt>
    <w:p w14:paraId="6AFFA6EB" w14:textId="629C3C1B" w:rsidR="008D2376" w:rsidRPr="00972A86" w:rsidRDefault="00964710">
      <w:pPr>
        <w:pBdr>
          <w:top w:val="single" w:sz="4" w:space="1" w:color="444D26" w:themeColor="text2"/>
        </w:pBdr>
        <w:spacing w:after="240"/>
        <w:jc w:val="right"/>
        <w:rPr>
          <w:color w:val="4E74A2" w:themeColor="accent6" w:themeShade="BF"/>
          <w:sz w:val="22"/>
          <w:szCs w:val="22"/>
        </w:rPr>
      </w:pPr>
      <w:r>
        <w:rPr>
          <w:rStyle w:val="IntenseEmphasis"/>
          <w:color w:val="4E74A2" w:themeColor="accent6" w:themeShade="BF"/>
          <w:sz w:val="22"/>
          <w:szCs w:val="22"/>
        </w:rPr>
        <w:t>1</w:t>
      </w:r>
      <w:r w:rsidR="00196D21" w:rsidRPr="00972A86">
        <w:rPr>
          <w:rStyle w:val="IntenseEmphasis"/>
          <w:color w:val="4E74A2" w:themeColor="accent6" w:themeShade="BF"/>
          <w:sz w:val="22"/>
          <w:szCs w:val="22"/>
        </w:rPr>
        <w:t xml:space="preserve"> | </w:t>
      </w:r>
      <w:r w:rsidR="00F6622D">
        <w:rPr>
          <w:rStyle w:val="IntenseEmphasis"/>
          <w:color w:val="4E74A2" w:themeColor="accent6" w:themeShade="BF"/>
          <w:sz w:val="22"/>
          <w:szCs w:val="22"/>
        </w:rPr>
        <w:t>19</w:t>
      </w:r>
      <w:r w:rsidR="00972A86" w:rsidRPr="00972A86">
        <w:rPr>
          <w:color w:val="4E74A2" w:themeColor="accent6" w:themeShade="BF"/>
          <w:sz w:val="22"/>
          <w:szCs w:val="22"/>
        </w:rPr>
        <w:t xml:space="preserve"> |</w:t>
      </w:r>
      <w:r w:rsidR="00972A86" w:rsidRPr="00AB119B">
        <w:rPr>
          <w:rStyle w:val="IntenseEmphasis"/>
          <w:color w:val="4E74A2" w:themeColor="accent6" w:themeShade="BF"/>
        </w:rPr>
        <w:t>1</w:t>
      </w:r>
      <w:r w:rsidR="00F6622D">
        <w:rPr>
          <w:rStyle w:val="IntenseEmphasis"/>
          <w:color w:val="4E74A2" w:themeColor="accent6" w:themeShade="BF"/>
        </w:rPr>
        <w:t>8</w:t>
      </w:r>
    </w:p>
    <w:tbl>
      <w:tblPr>
        <w:tblW w:w="5000" w:type="pct"/>
        <w:tblBorders>
          <w:left w:val="single" w:sz="8" w:space="0" w:color="A5B592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10790"/>
      </w:tblGrid>
      <w:tr w:rsidR="00972A86" w14:paraId="011C8B28" w14:textId="77777777" w:rsidTr="00964710">
        <w:trPr>
          <w:trHeight w:val="1854"/>
        </w:trPr>
        <w:tc>
          <w:tcPr>
            <w:tcW w:w="10790" w:type="dxa"/>
          </w:tcPr>
          <w:p w14:paraId="6B5C5AE0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Join from PC, Mac, Linux, iOS or Android: </w:t>
            </w:r>
            <w:hyperlink r:id="rId9" w:tgtFrame="_blank" w:history="1">
              <w:r w:rsidRPr="00B6458E">
                <w:rPr>
                  <w:rStyle w:val="Hyperlink"/>
                  <w:rFonts w:ascii="Arial" w:eastAsia="Times New Roman" w:hAnsi="Arial" w:cs="Arial"/>
                  <w:sz w:val="15"/>
                  <w:szCs w:val="24"/>
                  <w:shd w:val="clear" w:color="auto" w:fill="FFF7D7"/>
                  <w:lang w:eastAsia="en-US"/>
                </w:rPr>
                <w:t>https://zoom.us/j/499136917</w:t>
              </w:r>
            </w:hyperlink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 </w:t>
            </w:r>
          </w:p>
          <w:p w14:paraId="69503478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</w:p>
          <w:p w14:paraId="00D3C132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Or iPhone one-</w:t>
            </w:r>
            <w:proofErr w:type="gramStart"/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tap :</w:t>
            </w:r>
            <w:proofErr w:type="gramEnd"/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 US: +16699006833,,499136917# or +16465588656,,499136917# </w:t>
            </w:r>
          </w:p>
          <w:p w14:paraId="44F9C26D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</w:p>
          <w:p w14:paraId="407EB349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Or Telephone: </w:t>
            </w:r>
            <w:proofErr w:type="gramStart"/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Dial(</w:t>
            </w:r>
            <w:proofErr w:type="gramEnd"/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for higher quality, dial a number based on your current location)</w:t>
            </w:r>
            <w:r w:rsidRPr="00B6458E">
              <w:rPr>
                <w:rFonts w:ascii="MS Mincho" w:eastAsia="MS Mincho" w:hAnsi="MS Mincho" w:cs="MS Mincho"/>
                <w:color w:val="000000"/>
                <w:sz w:val="15"/>
                <w:szCs w:val="24"/>
                <w:shd w:val="clear" w:color="auto" w:fill="FFF7D7"/>
                <w:lang w:eastAsia="en-US"/>
              </w:rPr>
              <w:t>：</w:t>
            </w:r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 </w:t>
            </w:r>
          </w:p>
          <w:p w14:paraId="3CA4997A" w14:textId="57B0C2F9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US: +1 669 900 6833 or +1 646 558 8656 </w:t>
            </w:r>
          </w:p>
          <w:p w14:paraId="3334A0ED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</w:p>
          <w:p w14:paraId="52954F99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Meeting ID: 499 136 917 </w:t>
            </w:r>
          </w:p>
          <w:p w14:paraId="4B45669F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</w:p>
          <w:p w14:paraId="4625724F" w14:textId="451B818A" w:rsidR="00B6458E" w:rsidRP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proofErr w:type="spellStart"/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nternational</w:t>
            </w:r>
            <w:proofErr w:type="spellEnd"/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 numbers available: </w:t>
            </w:r>
            <w:hyperlink r:id="rId10" w:tgtFrame="_blank" w:history="1">
              <w:r w:rsidRPr="00B6458E">
                <w:rPr>
                  <w:rStyle w:val="Hyperlink"/>
                  <w:rFonts w:ascii="Arial" w:eastAsia="Times New Roman" w:hAnsi="Arial" w:cs="Arial"/>
                  <w:sz w:val="15"/>
                  <w:szCs w:val="24"/>
                  <w:shd w:val="clear" w:color="auto" w:fill="FFF7D7"/>
                  <w:lang w:eastAsia="en-US"/>
                </w:rPr>
                <w:t>https://zoom.us/zoomconference?m=k4ajp1dq7ycPaCsNa5_9cnLoQsy9Ut2P</w:t>
              </w:r>
            </w:hyperlink>
          </w:p>
          <w:p w14:paraId="7378ECAD" w14:textId="34E4BCA2" w:rsidR="00972A86" w:rsidRPr="00964710" w:rsidRDefault="00972A86" w:rsidP="00972A86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</w:p>
        </w:tc>
      </w:tr>
    </w:tbl>
    <w:p w14:paraId="3F133CFF" w14:textId="77777777" w:rsidR="008D2376" w:rsidRDefault="00196D21">
      <w:pPr>
        <w:pStyle w:val="Heading2"/>
      </w:pPr>
      <w:r>
        <w:t>Agenda Items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genda table"/>
      </w:tblPr>
      <w:tblGrid>
        <w:gridCol w:w="10800"/>
      </w:tblGrid>
      <w:tr w:rsidR="008D2376" w14:paraId="5DA7419C" w14:textId="77777777">
        <w:trPr>
          <w:tblHeader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title"/>
            </w:tblPr>
            <w:tblGrid>
              <w:gridCol w:w="6660"/>
              <w:gridCol w:w="2340"/>
              <w:gridCol w:w="1800"/>
            </w:tblGrid>
            <w:tr w:rsidR="008D2376" w14:paraId="359303A4" w14:textId="77777777">
              <w:tc>
                <w:tcPr>
                  <w:tcW w:w="6660" w:type="dxa"/>
                </w:tcPr>
                <w:p w14:paraId="6017D6B5" w14:textId="77777777" w:rsidR="008D2376" w:rsidRDefault="00196D21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2340" w:type="dxa"/>
                </w:tcPr>
                <w:p w14:paraId="0D94BB6B" w14:textId="77777777" w:rsidR="008D2376" w:rsidRDefault="00196D21">
                  <w:pPr>
                    <w:pStyle w:val="Heading3"/>
                    <w:spacing w:after="0"/>
                  </w:pPr>
                  <w:r>
                    <w:t>Presenter</w:t>
                  </w:r>
                </w:p>
              </w:tc>
              <w:tc>
                <w:tcPr>
                  <w:tcW w:w="1800" w:type="dxa"/>
                </w:tcPr>
                <w:p w14:paraId="1DE6AD4C" w14:textId="77777777" w:rsidR="008D2376" w:rsidRDefault="00196D21">
                  <w:pPr>
                    <w:pStyle w:val="Heading3"/>
                    <w:spacing w:after="0"/>
                  </w:pPr>
                  <w:r>
                    <w:t>Time allotted</w:t>
                  </w:r>
                </w:p>
              </w:tc>
            </w:tr>
          </w:tbl>
          <w:p w14:paraId="63FF8BE8" w14:textId="77777777" w:rsidR="008D2376" w:rsidRDefault="008D2376">
            <w:pPr>
              <w:pStyle w:val="Heading3"/>
              <w:spacing w:after="0"/>
            </w:pPr>
          </w:p>
        </w:tc>
      </w:tr>
      <w:tr w:rsidR="008D2376" w14:paraId="6E466FFB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items"/>
            </w:tblPr>
            <w:tblGrid>
              <w:gridCol w:w="541"/>
              <w:gridCol w:w="6112"/>
              <w:gridCol w:w="2347"/>
              <w:gridCol w:w="1800"/>
            </w:tblGrid>
            <w:tr w:rsidR="008D2376" w14:paraId="2F0FF64B" w14:textId="77777777">
              <w:sdt>
                <w:sdtPr>
                  <w:id w:val="-541747410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748CE0F3" w14:textId="77777777" w:rsidR="008D2376" w:rsidRDefault="00972A86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2061053076"/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14:paraId="5B9EBDF7" w14:textId="1EA32A0E" w:rsidR="008D2376" w:rsidRDefault="00A412EA" w:rsidP="00A412EA">
                      <w:pPr>
                        <w:spacing w:after="0"/>
                      </w:pPr>
                      <w:r>
                        <w:t>Recruitment update</w:t>
                      </w:r>
                    </w:p>
                  </w:tc>
                </w:sdtContent>
              </w:sdt>
              <w:sdt>
                <w:sdtPr>
                  <w:id w:val="416301333"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73EA97F3" w14:textId="426F3E4C" w:rsidR="008D2376" w:rsidRDefault="00A412EA" w:rsidP="00A412EA">
                      <w:pPr>
                        <w:spacing w:after="0"/>
                      </w:pPr>
                      <w:r>
                        <w:t>All</w:t>
                      </w:r>
                    </w:p>
                  </w:tc>
                </w:sdtContent>
              </w:sdt>
              <w:sdt>
                <w:sdtPr>
                  <w:id w:val="478045287"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09D442B6" w14:textId="33241529" w:rsidR="008D2376" w:rsidRDefault="00A412EA" w:rsidP="00AB119B">
                      <w:pPr>
                        <w:spacing w:after="0"/>
                      </w:pPr>
                      <w:r>
                        <w:t>5</w:t>
                      </w:r>
                      <w:r w:rsidR="00AB119B">
                        <w:t xml:space="preserve"> min</w:t>
                      </w:r>
                    </w:p>
                  </w:tc>
                </w:sdtContent>
              </w:sdt>
            </w:tr>
            <w:tr w:rsidR="009C5524" w14:paraId="2675E649" w14:textId="77777777">
              <w:sdt>
                <w:sdtPr>
                  <w:id w:val="1592591249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029B503D" w14:textId="73F17FB8" w:rsidR="009C5524" w:rsidRDefault="009C5524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530156736"/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14:paraId="1B61D774" w14:textId="03287C96" w:rsidR="009C5524" w:rsidRDefault="00F6622D" w:rsidP="00F6622D">
                      <w:pPr>
                        <w:spacing w:after="0"/>
                      </w:pPr>
                      <w:r>
                        <w:t>Presentation of use cases</w:t>
                      </w:r>
                    </w:p>
                  </w:tc>
                </w:sdtContent>
              </w:sdt>
              <w:sdt>
                <w:sdtPr>
                  <w:id w:val="-259376779"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139345D4" w14:textId="3183AF94" w:rsidR="009C5524" w:rsidRDefault="00F6622D" w:rsidP="00F6622D">
                      <w:pPr>
                        <w:spacing w:after="0"/>
                      </w:pPr>
                      <w:r>
                        <w:t>All</w:t>
                      </w:r>
                    </w:p>
                  </w:tc>
                </w:sdtContent>
              </w:sdt>
              <w:sdt>
                <w:sdtPr>
                  <w:id w:val="2107300373"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13EA817A" w14:textId="5B3E7C35" w:rsidR="009C5524" w:rsidRDefault="00F6622D" w:rsidP="00F6622D">
                      <w:pPr>
                        <w:spacing w:after="0"/>
                      </w:pPr>
                      <w:r>
                        <w:t>30</w:t>
                      </w:r>
                      <w:r w:rsidR="009C5524">
                        <w:t xml:space="preserve"> min</w:t>
                      </w:r>
                    </w:p>
                  </w:tc>
                </w:sdtContent>
              </w:sdt>
            </w:tr>
            <w:tr w:rsidR="008D2376" w14:paraId="7DB5815A" w14:textId="77777777">
              <w:sdt>
                <w:sdtPr>
                  <w:id w:val="478805058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12685B3D" w14:textId="77777777" w:rsidR="008D2376" w:rsidRDefault="00196D21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227545167"/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14:paraId="4880EB48" w14:textId="3D817FA6" w:rsidR="008D2376" w:rsidRDefault="00F6622D" w:rsidP="00F6622D">
                      <w:pPr>
                        <w:spacing w:after="0"/>
                      </w:pPr>
                      <w:r>
                        <w:t>FRIDGE discussion</w:t>
                      </w:r>
                    </w:p>
                  </w:tc>
                </w:sdtContent>
              </w:sdt>
              <w:sdt>
                <w:sdtPr>
                  <w:id w:val="-1036039328"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14CF04DF" w14:textId="19AFE43A" w:rsidR="008D2376" w:rsidRDefault="00964710" w:rsidP="00AB119B">
                      <w:pPr>
                        <w:spacing w:after="0"/>
                      </w:pPr>
                      <w:r>
                        <w:t>Heather</w:t>
                      </w:r>
                    </w:p>
                  </w:tc>
                </w:sdtContent>
              </w:sdt>
              <w:sdt>
                <w:sdtPr>
                  <w:id w:val="-179668635"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64FA9F13" w14:textId="773D134F" w:rsidR="008D2376" w:rsidRDefault="00B6458E" w:rsidP="00B6458E">
                      <w:pPr>
                        <w:spacing w:after="0"/>
                      </w:pPr>
                      <w:r>
                        <w:t>10</w:t>
                      </w:r>
                      <w:r w:rsidR="00AB119B">
                        <w:t xml:space="preserve"> min</w:t>
                      </w:r>
                    </w:p>
                  </w:tc>
                </w:sdtContent>
              </w:sdt>
            </w:tr>
            <w:tr w:rsidR="008D2376" w14:paraId="1F2C509C" w14:textId="77777777">
              <w:sdt>
                <w:sdtPr>
                  <w:id w:val="-474600816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373057A7" w14:textId="333799F0" w:rsidR="008D2376" w:rsidRDefault="0024657E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352954585"/>
                  <w15:appearance w15:val="hidden"/>
                </w:sdtPr>
                <w:sdtEndPr/>
                <w:sdtContent>
                  <w:sdt>
                    <w:sdtPr>
                      <w:id w:val="-37897400"/>
                      <w15:appearance w15:val="hidden"/>
                    </w:sdtPr>
                    <w:sdtEndPr/>
                    <w:sdtContent>
                      <w:tc>
                        <w:tcPr>
                          <w:tcW w:w="6112" w:type="dxa"/>
                        </w:tcPr>
                        <w:p w14:paraId="549F622E" w14:textId="37B933A2" w:rsidR="008D2376" w:rsidRDefault="00F6622D" w:rsidP="00F6622D">
                          <w:pPr>
                            <w:spacing w:after="0"/>
                          </w:pPr>
                          <w:r>
                            <w:t>Next steps</w:t>
                          </w:r>
                        </w:p>
                      </w:tc>
                    </w:sdtContent>
                  </w:sdt>
                </w:sdtContent>
              </w:sdt>
              <w:sdt>
                <w:sdtPr>
                  <w:id w:val="1686715925"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0186679D" w14:textId="5697BF56" w:rsidR="008D2376" w:rsidRDefault="00F6622D" w:rsidP="00F6622D">
                      <w:pPr>
                        <w:spacing w:after="0"/>
                      </w:pPr>
                      <w:r>
                        <w:t>Heather</w:t>
                      </w:r>
                    </w:p>
                  </w:tc>
                </w:sdtContent>
              </w:sdt>
              <w:sdt>
                <w:sdtPr>
                  <w:id w:val="-727831273"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1C41B0E7" w14:textId="0D0479F1" w:rsidR="008D2376" w:rsidRDefault="00B6458E" w:rsidP="00B6458E">
                      <w:pPr>
                        <w:spacing w:after="0"/>
                      </w:pPr>
                      <w:r>
                        <w:t>5</w:t>
                      </w:r>
                      <w:r w:rsidR="00AB119B">
                        <w:t xml:space="preserve"> min</w:t>
                      </w:r>
                    </w:p>
                  </w:tc>
                </w:sdtContent>
              </w:sdt>
            </w:tr>
          </w:tbl>
          <w:p w14:paraId="62F864F8" w14:textId="77777777" w:rsidR="008D2376" w:rsidRDefault="008D2376">
            <w:pPr>
              <w:spacing w:after="0"/>
            </w:pPr>
          </w:p>
        </w:tc>
      </w:tr>
    </w:tbl>
    <w:p w14:paraId="1F42F3FC" w14:textId="19B7EAE3" w:rsidR="008D2376" w:rsidRDefault="003C1386">
      <w:pPr>
        <w:pStyle w:val="Heading2"/>
      </w:pPr>
      <w:r>
        <w:t>From last week</w:t>
      </w:r>
    </w:p>
    <w:p w14:paraId="59F0D0D0" w14:textId="77777777" w:rsidR="003C1386" w:rsidRDefault="003C1386" w:rsidP="003C1386">
      <w:pPr>
        <w:pStyle w:val="Heading2"/>
      </w:pPr>
      <w:bookmarkStart w:id="0" w:name="_GoBack"/>
      <w:bookmarkEnd w:id="0"/>
      <w:r>
        <w:t>Meeting Notes and Next Steps</w:t>
      </w:r>
    </w:p>
    <w:p w14:paraId="7B1E018E" w14:textId="2C5D9C57" w:rsidR="00E41655" w:rsidRDefault="00E41655"/>
    <w:sectPr w:rsidR="00E41655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79B029" w14:textId="77777777" w:rsidR="00F90269" w:rsidRDefault="00F90269">
      <w:r>
        <w:separator/>
      </w:r>
    </w:p>
  </w:endnote>
  <w:endnote w:type="continuationSeparator" w:id="0">
    <w:p w14:paraId="7346E811" w14:textId="77777777" w:rsidR="00F90269" w:rsidRDefault="00F90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F5D61" w14:textId="77777777" w:rsidR="008D2376" w:rsidRDefault="00196D2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6471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205A6D" w14:textId="77777777" w:rsidR="00F90269" w:rsidRDefault="00F90269">
      <w:r>
        <w:separator/>
      </w:r>
    </w:p>
  </w:footnote>
  <w:footnote w:type="continuationSeparator" w:id="0">
    <w:p w14:paraId="1A0C7696" w14:textId="77777777" w:rsidR="00F90269" w:rsidRDefault="00F902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2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A86"/>
    <w:rsid w:val="000D747B"/>
    <w:rsid w:val="00196D21"/>
    <w:rsid w:val="0024657E"/>
    <w:rsid w:val="00266335"/>
    <w:rsid w:val="002A3CC1"/>
    <w:rsid w:val="002C62FE"/>
    <w:rsid w:val="003C1092"/>
    <w:rsid w:val="003C1386"/>
    <w:rsid w:val="003C5D3F"/>
    <w:rsid w:val="00407FAB"/>
    <w:rsid w:val="005D2495"/>
    <w:rsid w:val="00631943"/>
    <w:rsid w:val="006449B5"/>
    <w:rsid w:val="006E7C8B"/>
    <w:rsid w:val="007A2772"/>
    <w:rsid w:val="008A0C14"/>
    <w:rsid w:val="008C6283"/>
    <w:rsid w:val="008D2376"/>
    <w:rsid w:val="008E6769"/>
    <w:rsid w:val="00941B2E"/>
    <w:rsid w:val="0094316A"/>
    <w:rsid w:val="00964710"/>
    <w:rsid w:val="00972A86"/>
    <w:rsid w:val="009C1CF7"/>
    <w:rsid w:val="009C5524"/>
    <w:rsid w:val="00A412EA"/>
    <w:rsid w:val="00AB119B"/>
    <w:rsid w:val="00AF5342"/>
    <w:rsid w:val="00B0691A"/>
    <w:rsid w:val="00B6458E"/>
    <w:rsid w:val="00C52CA5"/>
    <w:rsid w:val="00CA3C03"/>
    <w:rsid w:val="00D12382"/>
    <w:rsid w:val="00D253B5"/>
    <w:rsid w:val="00E41655"/>
    <w:rsid w:val="00EB4EBF"/>
    <w:rsid w:val="00F116CA"/>
    <w:rsid w:val="00F37A93"/>
    <w:rsid w:val="00F5616F"/>
    <w:rsid w:val="00F6622D"/>
    <w:rsid w:val="00F90269"/>
    <w:rsid w:val="00FD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FEBD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0" w:after="360"/>
      <w:outlineLvl w:val="0"/>
    </w:pPr>
    <w:rPr>
      <w:rFonts w:asciiTheme="majorHAnsi" w:eastAsiaTheme="majorEastAsia" w:hAnsiTheme="majorHAnsi" w:cstheme="majorBidi"/>
      <w:color w:val="F3A447" w:themeColor="accent2"/>
      <w:sz w:val="72"/>
      <w:szCs w:val="72"/>
    </w:rPr>
  </w:style>
  <w:style w:type="paragraph" w:styleId="Heading2">
    <w:name w:val="heading 2"/>
    <w:basedOn w:val="Normal"/>
    <w:next w:val="Normal"/>
    <w:unhideWhenUsed/>
    <w:qFormat/>
    <w:pPr>
      <w:pBdr>
        <w:top w:val="single" w:sz="4" w:space="1" w:color="E7BC29" w:themeColor="accent3"/>
        <w:bottom w:val="single" w:sz="12" w:space="1" w:color="E7BC29" w:themeColor="accent3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E7BC29" w:themeColor="accent3"/>
      <w:sz w:val="24"/>
      <w:szCs w:val="24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A5B59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Pr>
      <w:i/>
      <w:iCs/>
      <w:color w:val="F3A447" w:themeColor="accent2"/>
    </w:rPr>
  </w:style>
  <w:style w:type="paragraph" w:styleId="Footer">
    <w:name w:val="footer"/>
    <w:basedOn w:val="Normal"/>
    <w:link w:val="FooterChar"/>
    <w:uiPriority w:val="1"/>
    <w:unhideWhenUsed/>
    <w:pPr>
      <w:jc w:val="right"/>
    </w:pPr>
    <w:rPr>
      <w:color w:val="F3A447" w:themeColor="accent2"/>
    </w:rPr>
  </w:style>
  <w:style w:type="character" w:customStyle="1" w:styleId="FooterChar">
    <w:name w:val="Footer Char"/>
    <w:basedOn w:val="DefaultParagraphFont"/>
    <w:link w:val="Footer"/>
    <w:uiPriority w:val="1"/>
    <w:rPr>
      <w:color w:val="F3A447" w:themeColor="accent2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6458E"/>
    <w:rPr>
      <w:color w:val="8E58B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5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google.com/url?q=https%3A%2F%2Fzoom.us%2Fj%2F499136917&amp;sa=D&amp;ust=1513963178716000&amp;usg=AFQjCNFUAAVoftYp04Fp0MIGXLOSzGNTew" TargetMode="External"/><Relationship Id="rId10" Type="http://schemas.openxmlformats.org/officeDocument/2006/relationships/hyperlink" Target="https://www.google.com/url?q=https%3A%2F%2Fzoom.us%2Fzoomconference%3Fm%3Dk4ajp1dq7ycPaCsNa5_9cnLoQsy9Ut2P&amp;sa=D&amp;ust=1513963178716000&amp;usg=AFQjCNF5xcULQNPFLR2wniPIjtQq-Z_cyQ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jlynch/Library/Containers/com.microsoft.Word/Data/Library/Caches/1033/TM03463072/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252EC6309BD74EB6691CE7E48C0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80CED-3471-D744-9A96-2B82E645EE2C}"/>
      </w:docPartPr>
      <w:docPartBody>
        <w:p w:rsidR="00D078FC" w:rsidRDefault="0093711B">
          <w:pPr>
            <w:pStyle w:val="17252EC6309BD74EB6691CE7E48C011F"/>
          </w:pPr>
          <w:r>
            <w:t>Team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C9"/>
    <w:rsid w:val="00026EAF"/>
    <w:rsid w:val="001D6CC9"/>
    <w:rsid w:val="002118BA"/>
    <w:rsid w:val="0028281A"/>
    <w:rsid w:val="00377C2C"/>
    <w:rsid w:val="00413318"/>
    <w:rsid w:val="00445987"/>
    <w:rsid w:val="006E5BBE"/>
    <w:rsid w:val="00826D37"/>
    <w:rsid w:val="0093711B"/>
    <w:rsid w:val="00C2158A"/>
    <w:rsid w:val="00D078FC"/>
    <w:rsid w:val="00E81702"/>
    <w:rsid w:val="00F017A1"/>
    <w:rsid w:val="00F9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252EC6309BD74EB6691CE7E48C011F">
    <w:name w:val="17252EC6309BD74EB6691CE7E48C011F"/>
  </w:style>
  <w:style w:type="paragraph" w:customStyle="1" w:styleId="C7A64B48EF61FD4BA534E829B65A20FE">
    <w:name w:val="C7A64B48EF61FD4BA534E829B65A20FE"/>
  </w:style>
  <w:style w:type="paragraph" w:customStyle="1" w:styleId="DEE56273BE9FFA4F9A175C90B8B920BC">
    <w:name w:val="DEE56273BE9FFA4F9A175C90B8B920BC"/>
  </w:style>
  <w:style w:type="paragraph" w:customStyle="1" w:styleId="2719528B0EF5B541A6D89208C16213CF">
    <w:name w:val="2719528B0EF5B541A6D89208C16213CF"/>
  </w:style>
  <w:style w:type="paragraph" w:customStyle="1" w:styleId="03C7E56A7EE64148B95E0316B518814A">
    <w:name w:val="03C7E56A7EE64148B95E0316B518814A"/>
  </w:style>
  <w:style w:type="paragraph" w:customStyle="1" w:styleId="562342050E48C54E8C803CCEF80AC759">
    <w:name w:val="562342050E48C54E8C803CCEF80AC759"/>
  </w:style>
  <w:style w:type="paragraph" w:customStyle="1" w:styleId="CAAC27EBDA237441BB6981D450177E8C">
    <w:name w:val="CAAC27EBDA237441BB6981D450177E8C"/>
  </w:style>
  <w:style w:type="paragraph" w:customStyle="1" w:styleId="7AEACF1616D3C845854678F0907613F9">
    <w:name w:val="7AEACF1616D3C845854678F0907613F9"/>
  </w:style>
  <w:style w:type="paragraph" w:customStyle="1" w:styleId="3AFF28E7F988D54D97F0FE2F857419ED">
    <w:name w:val="3AFF28E7F988D54D97F0FE2F857419ED"/>
  </w:style>
  <w:style w:type="paragraph" w:customStyle="1" w:styleId="EF2542E9C5F6C044BECD80DCE470EAA2">
    <w:name w:val="EF2542E9C5F6C044BECD80DCE470EAA2"/>
  </w:style>
  <w:style w:type="paragraph" w:customStyle="1" w:styleId="343C4ADFA17098419A36512233B6CEB4">
    <w:name w:val="343C4ADFA17098419A36512233B6CEB4"/>
  </w:style>
  <w:style w:type="paragraph" w:customStyle="1" w:styleId="D9DA59E48DCA6341B6344FCDFE859E5C">
    <w:name w:val="D9DA59E48DCA6341B6344FCDFE859E5C"/>
  </w:style>
  <w:style w:type="paragraph" w:customStyle="1" w:styleId="EBE56652BE0A7442924177A1B5F1981D">
    <w:name w:val="EBE56652BE0A7442924177A1B5F1981D"/>
  </w:style>
  <w:style w:type="paragraph" w:customStyle="1" w:styleId="58044E129FC33B45B9F5EA634672D7A4">
    <w:name w:val="58044E129FC33B45B9F5EA634672D7A4"/>
  </w:style>
  <w:style w:type="paragraph" w:customStyle="1" w:styleId="2BEBA8A4838B634FADEA09F5CDBBB8FE">
    <w:name w:val="2BEBA8A4838B634FADEA09F5CDBBB8FE"/>
  </w:style>
  <w:style w:type="paragraph" w:customStyle="1" w:styleId="9EC081816568FD4CA4077162E917A698">
    <w:name w:val="9EC081816568FD4CA4077162E917A698"/>
  </w:style>
  <w:style w:type="paragraph" w:customStyle="1" w:styleId="E15C50B67C76794E938824BCE3D75E65">
    <w:name w:val="E15C50B67C76794E938824BCE3D75E65"/>
  </w:style>
  <w:style w:type="paragraph" w:customStyle="1" w:styleId="0BD20698732C1645833F72AD2FF91FF9">
    <w:name w:val="0BD20698732C1645833F72AD2FF91FF9"/>
    <w:rsid w:val="001D6CC9"/>
  </w:style>
  <w:style w:type="paragraph" w:customStyle="1" w:styleId="8420F05C2677924B80ADAA5FBA0EBD72">
    <w:name w:val="8420F05C2677924B80ADAA5FBA0EBD72"/>
    <w:rsid w:val="001D6CC9"/>
  </w:style>
  <w:style w:type="paragraph" w:customStyle="1" w:styleId="E7C673C37575F14CA65FCCEE11730E6A">
    <w:name w:val="E7C673C37575F14CA65FCCEE11730E6A"/>
    <w:rsid w:val="001D6CC9"/>
  </w:style>
  <w:style w:type="paragraph" w:customStyle="1" w:styleId="63C692A70598F2459DF1D56BB1F28BCC">
    <w:name w:val="63C692A70598F2459DF1D56BB1F28BCC"/>
    <w:rsid w:val="001D6CC9"/>
  </w:style>
  <w:style w:type="paragraph" w:customStyle="1" w:styleId="D3C97B05DCE3274DB115F49A341F16EA">
    <w:name w:val="D3C97B05DCE3274DB115F49A341F16EA"/>
    <w:rsid w:val="001D6CC9"/>
  </w:style>
  <w:style w:type="paragraph" w:customStyle="1" w:styleId="F6AC70997646534F90EBADC93FF53762">
    <w:name w:val="F6AC70997646534F90EBADC93FF53762"/>
    <w:rsid w:val="001D6CC9"/>
  </w:style>
  <w:style w:type="paragraph" w:customStyle="1" w:styleId="EE58437B6AA8584993B1D7164F3BEA6D">
    <w:name w:val="EE58437B6AA8584993B1D7164F3BEA6D"/>
    <w:rsid w:val="001D6CC9"/>
  </w:style>
  <w:style w:type="paragraph" w:customStyle="1" w:styleId="C59FAC7A9E58C8479F32BF0EA219C849">
    <w:name w:val="C59FAC7A9E58C8479F32BF0EA219C849"/>
    <w:rsid w:val="001D6CC9"/>
  </w:style>
  <w:style w:type="paragraph" w:customStyle="1" w:styleId="EE58531B6282174782352083AFD7CC85">
    <w:name w:val="EE58531B6282174782352083AFD7CC85"/>
    <w:rsid w:val="001D6CC9"/>
  </w:style>
  <w:style w:type="paragraph" w:customStyle="1" w:styleId="F9DC6B1C7E5EDF4F9D13EF3BCA3899E4">
    <w:name w:val="F9DC6B1C7E5EDF4F9D13EF3BCA3899E4"/>
    <w:rsid w:val="001D6CC9"/>
  </w:style>
  <w:style w:type="paragraph" w:customStyle="1" w:styleId="A1F874E6FF57A746911EBB6CCCCEADC9">
    <w:name w:val="A1F874E6FF57A746911EBB6CCCCEADC9"/>
    <w:rsid w:val="001D6CC9"/>
  </w:style>
  <w:style w:type="paragraph" w:customStyle="1" w:styleId="A6D05EE8DD72704785727126CDDD4CD1">
    <w:name w:val="A6D05EE8DD72704785727126CDDD4CD1"/>
    <w:rsid w:val="001D6CC9"/>
  </w:style>
  <w:style w:type="paragraph" w:customStyle="1" w:styleId="5392549EE851CB4F81200891D5BA6CA1">
    <w:name w:val="5392549EE851CB4F81200891D5BA6CA1"/>
    <w:rsid w:val="001D6CC9"/>
  </w:style>
  <w:style w:type="paragraph" w:customStyle="1" w:styleId="6F11B186BE5BF64799C4DFA1244859B4">
    <w:name w:val="6F11B186BE5BF64799C4DFA1244859B4"/>
    <w:rsid w:val="00F017A1"/>
  </w:style>
  <w:style w:type="paragraph" w:customStyle="1" w:styleId="196DEDF7C5CC9949B9DEC7C25F34C5EC">
    <w:name w:val="196DEDF7C5CC9949B9DEC7C25F34C5EC"/>
    <w:rsid w:val="00826D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(informal).dotx</Template>
  <TotalTime>0</TotalTime>
  <Pages>1</Pages>
  <Words>156</Words>
  <Characters>893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2018-01-19T19:54:00Z</dcterms:created>
  <dcterms:modified xsi:type="dcterms:W3CDTF">2018-01-19T19:55:00Z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