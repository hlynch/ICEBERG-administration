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2FE02FEE" w:rsidR="008D2376" w:rsidRPr="00972A86" w:rsidRDefault="004F6D08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3</w:t>
      </w:r>
      <w:r w:rsidR="002B3BF7">
        <w:rPr>
          <w:rStyle w:val="IntenseEmphasis"/>
          <w:color w:val="4E74A2" w:themeColor="accent6" w:themeShade="BF"/>
          <w:sz w:val="22"/>
          <w:szCs w:val="22"/>
        </w:rPr>
        <w:t xml:space="preserve"> |</w:t>
      </w:r>
      <w:r w:rsidR="000D20D9">
        <w:rPr>
          <w:rStyle w:val="IntenseEmphasis"/>
          <w:color w:val="4E74A2" w:themeColor="accent6" w:themeShade="BF"/>
          <w:sz w:val="22"/>
          <w:szCs w:val="22"/>
        </w:rPr>
        <w:t>16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Telephone: 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proofErr w:type="spell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nternational</w:t>
            </w:r>
            <w:proofErr w:type="spell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sdt>
                    <w:sdtPr>
                      <w:id w:val="897332843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5B9EBDF7" w14:textId="28F97947" w:rsidR="008D2376" w:rsidRDefault="000D20D9" w:rsidP="000D20D9">
                          <w:pPr>
                            <w:spacing w:after="0"/>
                          </w:pPr>
                          <w:r>
                            <w:t>Seals!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30E99A49" w:rsidR="008D2376" w:rsidRDefault="000D20D9" w:rsidP="000D20D9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08A7B9E8" w:rsidR="008D2376" w:rsidRDefault="000D20D9" w:rsidP="002B3BF7">
                      <w:pPr>
                        <w:spacing w:after="0"/>
                      </w:pPr>
                      <w:r>
                        <w:t>6</w:t>
                      </w:r>
                      <w:r w:rsidR="002B3BF7">
                        <w:t>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  <w:tr w:rsidR="000D20D9" w14:paraId="0B3C3520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1FCEC8CB" w14:textId="32FC8463" w:rsidR="000D20D9" w:rsidRDefault="000D20D9">
            <w:pPr>
              <w:spacing w:after="0"/>
            </w:pPr>
          </w:p>
          <w:p w14:paraId="0E01FCB4" w14:textId="2238BD26" w:rsidR="000D20D9" w:rsidRDefault="000D20D9">
            <w:pPr>
              <w:spacing w:after="0"/>
            </w:pPr>
            <w:r>
              <w:t xml:space="preserve">Questions from Stony Brook </w:t>
            </w:r>
            <w:r>
              <w:sym w:font="Symbol" w:char="F0AE"/>
            </w:r>
            <w:r>
              <w:t xml:space="preserve"> Rutgers (in no </w:t>
            </w:r>
            <w:proofErr w:type="gramStart"/>
            <w:r>
              <w:t>particular order</w:t>
            </w:r>
            <w:proofErr w:type="gramEnd"/>
            <w:r>
              <w:t>, and perhaps inelegantly posed)</w:t>
            </w:r>
          </w:p>
          <w:p w14:paraId="117FF816" w14:textId="77777777" w:rsidR="000D20D9" w:rsidRDefault="000D20D9">
            <w:pPr>
              <w:spacing w:after="0"/>
            </w:pPr>
            <w:r>
              <w:t>1) What available resources (computers) have the most/best GPUs; What should be our target for the seal workflow?</w:t>
            </w:r>
          </w:p>
          <w:p w14:paraId="75BD2641" w14:textId="1108BE39" w:rsidR="000D20D9" w:rsidRDefault="000D20D9">
            <w:pPr>
              <w:spacing w:after="0"/>
            </w:pPr>
            <w:r>
              <w:t>2) How to distribute image patches across machines, across nodes, or between GPUs on a single node. On what level(s) should we be looking to parallelize this process?</w:t>
            </w:r>
            <w:r w:rsidR="00555A6C">
              <w:t xml:space="preserve"> </w:t>
            </w:r>
          </w:p>
          <w:p w14:paraId="17765DE3" w14:textId="77777777" w:rsidR="000D20D9" w:rsidRDefault="000D20D9">
            <w:pPr>
              <w:spacing w:after="0"/>
            </w:pPr>
            <w:r>
              <w:t xml:space="preserve">3) </w:t>
            </w:r>
            <w:r w:rsidR="00C02087">
              <w:t>What is a sensible unit test for success on the seal project? How should we be benchmarking the code, and changes to the code?</w:t>
            </w:r>
          </w:p>
          <w:p w14:paraId="394445F2" w14:textId="443171A2" w:rsidR="00C02087" w:rsidRDefault="00C02087">
            <w:pPr>
              <w:spacing w:after="0"/>
            </w:pPr>
            <w:r>
              <w:t>4) What is our best chance to meet in person? Should Brad and Bento go to Rutgers? (When?) Should we arrange a meeting at Stony Brook? (When?)</w:t>
            </w: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59F0D0D0" w14:textId="77777777" w:rsidR="003C1386" w:rsidRDefault="003C1386" w:rsidP="003C1386">
      <w:pPr>
        <w:pStyle w:val="Heading2"/>
      </w:pPr>
      <w:bookmarkStart w:id="0" w:name="_GoBack"/>
      <w:bookmarkEnd w:id="0"/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004D4" w14:textId="77777777" w:rsidR="00A04C76" w:rsidRDefault="00A04C76">
      <w:r>
        <w:separator/>
      </w:r>
    </w:p>
  </w:endnote>
  <w:endnote w:type="continuationSeparator" w:id="0">
    <w:p w14:paraId="6EEE37A1" w14:textId="77777777" w:rsidR="00A04C76" w:rsidRDefault="00A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39523" w14:textId="77777777" w:rsidR="00A04C76" w:rsidRDefault="00A04C76">
      <w:r>
        <w:separator/>
      </w:r>
    </w:p>
  </w:footnote>
  <w:footnote w:type="continuationSeparator" w:id="0">
    <w:p w14:paraId="6960910B" w14:textId="77777777" w:rsidR="00A04C76" w:rsidRDefault="00A04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20D9"/>
    <w:rsid w:val="000D747B"/>
    <w:rsid w:val="00196D21"/>
    <w:rsid w:val="001C6782"/>
    <w:rsid w:val="002206ED"/>
    <w:rsid w:val="0024657E"/>
    <w:rsid w:val="00266335"/>
    <w:rsid w:val="002A3CC1"/>
    <w:rsid w:val="002B3BF7"/>
    <w:rsid w:val="002C62FE"/>
    <w:rsid w:val="00364F13"/>
    <w:rsid w:val="003C1092"/>
    <w:rsid w:val="003C1386"/>
    <w:rsid w:val="003C5D3F"/>
    <w:rsid w:val="00407FAB"/>
    <w:rsid w:val="004F6D08"/>
    <w:rsid w:val="00555A6C"/>
    <w:rsid w:val="005D2495"/>
    <w:rsid w:val="00631943"/>
    <w:rsid w:val="0064311D"/>
    <w:rsid w:val="006449B5"/>
    <w:rsid w:val="006E5A2F"/>
    <w:rsid w:val="006E7C8B"/>
    <w:rsid w:val="006F7D46"/>
    <w:rsid w:val="007A2772"/>
    <w:rsid w:val="0086760D"/>
    <w:rsid w:val="008A0C14"/>
    <w:rsid w:val="008C6283"/>
    <w:rsid w:val="008D2376"/>
    <w:rsid w:val="008E6769"/>
    <w:rsid w:val="00941B2E"/>
    <w:rsid w:val="0094316A"/>
    <w:rsid w:val="00964710"/>
    <w:rsid w:val="00966916"/>
    <w:rsid w:val="00972A86"/>
    <w:rsid w:val="009C1CF7"/>
    <w:rsid w:val="009C3697"/>
    <w:rsid w:val="009C5524"/>
    <w:rsid w:val="00A04C76"/>
    <w:rsid w:val="00A412EA"/>
    <w:rsid w:val="00A77BFC"/>
    <w:rsid w:val="00AB119B"/>
    <w:rsid w:val="00AF5342"/>
    <w:rsid w:val="00B0691A"/>
    <w:rsid w:val="00B6458E"/>
    <w:rsid w:val="00C02087"/>
    <w:rsid w:val="00C04D78"/>
    <w:rsid w:val="00C139E1"/>
    <w:rsid w:val="00C52CA5"/>
    <w:rsid w:val="00CA3C03"/>
    <w:rsid w:val="00D12382"/>
    <w:rsid w:val="00D253B5"/>
    <w:rsid w:val="00D57725"/>
    <w:rsid w:val="00E33A8C"/>
    <w:rsid w:val="00E41655"/>
    <w:rsid w:val="00EB4EBF"/>
    <w:rsid w:val="00F116CA"/>
    <w:rsid w:val="00F37A93"/>
    <w:rsid w:val="00F5616F"/>
    <w:rsid w:val="00F6622D"/>
    <w:rsid w:val="00F66C2A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444B0"/>
    <w:rsid w:val="001D6CC9"/>
    <w:rsid w:val="002118BA"/>
    <w:rsid w:val="0028281A"/>
    <w:rsid w:val="00377C2C"/>
    <w:rsid w:val="00413318"/>
    <w:rsid w:val="00445987"/>
    <w:rsid w:val="006977B5"/>
    <w:rsid w:val="006E5BBE"/>
    <w:rsid w:val="007A334D"/>
    <w:rsid w:val="00826D37"/>
    <w:rsid w:val="0093711B"/>
    <w:rsid w:val="00BC2398"/>
    <w:rsid w:val="00C2158A"/>
    <w:rsid w:val="00CF6064"/>
    <w:rsid w:val="00D078FC"/>
    <w:rsid w:val="00D87B51"/>
    <w:rsid w:val="00E81702"/>
    <w:rsid w:val="00F017A1"/>
    <w:rsid w:val="00F94B4D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2018-03-14T15:56:00Z</dcterms:created>
  <dcterms:modified xsi:type="dcterms:W3CDTF">2018-03-14T16:39:00Z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